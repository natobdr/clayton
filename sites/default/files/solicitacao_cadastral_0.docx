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9" w:type="dxa"/>
        <w:tblInd w:w="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26"/>
        <w:gridCol w:w="1560"/>
        <w:gridCol w:w="1559"/>
        <w:gridCol w:w="142"/>
        <w:gridCol w:w="425"/>
        <w:gridCol w:w="709"/>
        <w:gridCol w:w="1275"/>
        <w:gridCol w:w="1843"/>
        <w:gridCol w:w="1740"/>
      </w:tblGrid>
      <w:tr w:rsidR="00BE58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980"/>
        </w:trPr>
        <w:tc>
          <w:tcPr>
            <w:tcW w:w="5521" w:type="dxa"/>
            <w:gridSpan w:val="6"/>
            <w:tcBorders>
              <w:bottom w:val="single" w:sz="6" w:space="0" w:color="auto"/>
            </w:tcBorders>
          </w:tcPr>
          <w:p w:rsidR="00BE587F" w:rsidRDefault="000E4116">
            <w:pPr>
              <w:rPr>
                <w:sz w:val="14"/>
              </w:rPr>
            </w:pPr>
            <w:r>
              <w:rPr>
                <w:noProof/>
              </w:rPr>
              <w:pict>
                <v:rect id="_x0000_s1026" style="position:absolute;margin-left:42.55pt;margin-top:9.35pt;width:141.75pt;height:29.1pt;z-index:251652096;mso-position-horizontal-relative:margin" o:allowincell="f" filled="f" stroked="f" strokeweight="0">
                  <v:textbox inset="0,0,0,0">
                    <w:txbxContent>
                      <w:p w:rsidR="00863E2B" w:rsidRDefault="00863E2B" w:rsidP="00863E2B">
                        <w:pPr>
                          <w:rPr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b/>
                            <w:i/>
                          </w:rPr>
                          <w:t>E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 xml:space="preserve">STADO DA </w:t>
                        </w:r>
                        <w:r>
                          <w:rPr>
                            <w:b/>
                            <w:i/>
                          </w:rPr>
                          <w:t>B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>AHIA</w:t>
                        </w:r>
                      </w:p>
                      <w:p w:rsidR="00B32CD7" w:rsidRPr="00746C7D" w:rsidRDefault="00B32CD7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746C7D">
                          <w:rPr>
                            <w:b/>
                            <w:sz w:val="16"/>
                            <w:szCs w:val="16"/>
                          </w:rPr>
                          <w:t>Secretaria da Administração</w:t>
                        </w:r>
                      </w:p>
                    </w:txbxContent>
                  </v:textbox>
                  <w10:wrap anchorx="margin"/>
                </v:rect>
              </w:pict>
            </w:r>
            <w:r w:rsidR="00746C7D">
              <w:rPr>
                <w:b/>
                <w:noProof/>
                <w:sz w:val="14"/>
              </w:rPr>
              <w:pict>
                <v:group id="_x0000_s1029" style="position:absolute;margin-left:273.7pt;margin-top:31.9pt;width:245.45pt;height:60.8pt;z-index:251654144" coordsize="20000,20000">
                  <v:rect id="_x0000_s1030" style="position:absolute;left:615;top:280;width:18925;height:19720" filled="f" stroked="f">
                    <v:textbox style="mso-next-textbox:#_x0000_s1030" inset="1pt,1pt,1pt,1pt">
                      <w:txbxContent>
                        <w:p w:rsidR="00B32CD7" w:rsidRDefault="00B32CD7" w:rsidP="00746C7D">
                          <w:pPr>
                            <w:pBdr>
                              <w:top w:val="single" w:sz="6" w:space="1" w:color="auto"/>
                              <w:left w:val="single" w:sz="6" w:space="1" w:color="auto"/>
                              <w:bottom w:val="single" w:sz="6" w:space="1" w:color="auto"/>
                              <w:right w:val="single" w:sz="6" w:space="1" w:color="auto"/>
                            </w:pBdr>
                            <w:jc w:val="center"/>
                            <w:rPr>
                              <w:sz w:val="10"/>
                            </w:rPr>
                          </w:pPr>
                        </w:p>
                        <w:p w:rsidR="00B32CD7" w:rsidRDefault="00B32CD7" w:rsidP="00746C7D">
                          <w:pPr>
                            <w:pBdr>
                              <w:top w:val="single" w:sz="6" w:space="1" w:color="auto"/>
                              <w:left w:val="single" w:sz="6" w:space="1" w:color="auto"/>
                              <w:bottom w:val="single" w:sz="6" w:space="1" w:color="auto"/>
                              <w:right w:val="single" w:sz="6" w:space="1" w:color="auto"/>
                            </w:pBdr>
                            <w:jc w:val="center"/>
                            <w:rPr>
                              <w:sz w:val="10"/>
                            </w:rPr>
                          </w:pPr>
                        </w:p>
                        <w:p w:rsidR="00B32CD7" w:rsidRDefault="00B32CD7" w:rsidP="00746C7D">
                          <w:pPr>
                            <w:pBdr>
                              <w:top w:val="single" w:sz="6" w:space="1" w:color="auto"/>
                              <w:left w:val="single" w:sz="6" w:space="1" w:color="auto"/>
                              <w:bottom w:val="single" w:sz="6" w:space="1" w:color="auto"/>
                              <w:right w:val="single" w:sz="6" w:space="1" w:color="auto"/>
                            </w:pBdr>
                            <w:spacing w:before="240"/>
                            <w:jc w:val="center"/>
                            <w:rPr>
                              <w:rFonts w:cs="Arial"/>
                              <w:sz w:val="14"/>
                            </w:rPr>
                          </w:pPr>
                          <w:r>
                            <w:rPr>
                              <w:rFonts w:cs="Arial"/>
                              <w:sz w:val="14"/>
                            </w:rPr>
                            <w:t>CARIMBO</w:t>
                          </w:r>
                        </w:p>
                      </w:txbxContent>
                    </v:textbox>
                  </v:rect>
                  <v:rect id="_x0000_s1031" style="position:absolute;top:2467;width:774;height:14326" stroked="f"/>
                  <v:rect id="_x0000_s1032" style="position:absolute;left:19226;top:2467;width:774;height:14573" stroked="f"/>
                  <v:rect id="_x0000_s1033" style="position:absolute;left:1169;width:17723;height:2385" stroked="f"/>
                  <v:rect id="_x0000_s1034" style="position:absolute;left:1169;top:17566;width:17723;height:2385" stroked="f"/>
                </v:group>
              </w:pict>
            </w:r>
            <w:r w:rsidR="00BE587F">
              <w:rPr>
                <w:noProof/>
              </w:rPr>
              <w:pict>
                <v:rect id="_x0000_s1027" style="position:absolute;margin-left:195.35pt;margin-top:6.5pt;width:318.1pt;height:19.85pt;z-index:251653120;mso-position-horizontal-relative:margin" o:allowincell="f" filled="f" stroked="f" strokeweight="0">
                  <v:textbox inset="0,0,0,0">
                    <w:txbxContent>
                      <w:p w:rsidR="00B32CD7" w:rsidRDefault="00B32CD7">
                        <w:pPr>
                          <w:jc w:val="right"/>
                          <w:rPr>
                            <w:rFonts w:ascii="Arial Black" w:hAnsi="Arial Black"/>
                            <w:b/>
                            <w:sz w:val="28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sz w:val="28"/>
                          </w:rPr>
                          <w:t>SOLICITAÇÃO CADASTRAL</w:t>
                        </w:r>
                      </w:p>
                    </w:txbxContent>
                  </v:textbox>
                  <w10:wrap anchorx="margin"/>
                </v:rect>
              </w:pict>
            </w:r>
            <w:r w:rsidR="00A03BA0">
              <w:rPr>
                <w:noProof/>
              </w:rPr>
              <w:drawing>
                <wp:inline distT="0" distB="0" distL="0" distR="0">
                  <wp:extent cx="429895" cy="511810"/>
                  <wp:effectExtent l="19050" t="0" r="825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895" cy="511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8" w:type="dxa"/>
            <w:gridSpan w:val="3"/>
          </w:tcPr>
          <w:p w:rsidR="00BE587F" w:rsidRDefault="00BE587F">
            <w:pPr>
              <w:ind w:left="113"/>
              <w:rPr>
                <w:b/>
                <w:sz w:val="14"/>
              </w:rPr>
            </w:pPr>
          </w:p>
          <w:p w:rsidR="00BE587F" w:rsidRDefault="00BE587F">
            <w:pPr>
              <w:ind w:left="113"/>
              <w:rPr>
                <w:b/>
                <w:sz w:val="14"/>
              </w:rPr>
            </w:pPr>
          </w:p>
          <w:p w:rsidR="00BE587F" w:rsidRDefault="00BE587F">
            <w:pPr>
              <w:ind w:left="113"/>
              <w:rPr>
                <w:b/>
                <w:sz w:val="14"/>
              </w:rPr>
            </w:pPr>
          </w:p>
          <w:p w:rsidR="00BE587F" w:rsidRDefault="00BE587F">
            <w:pPr>
              <w:pStyle w:val="Ttulo1"/>
            </w:pPr>
          </w:p>
        </w:tc>
      </w:tr>
      <w:tr w:rsidR="00746C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1021"/>
        </w:trPr>
        <w:tc>
          <w:tcPr>
            <w:tcW w:w="2686" w:type="dxa"/>
            <w:gridSpan w:val="2"/>
            <w:tcBorders>
              <w:top w:val="single" w:sz="6" w:space="0" w:color="auto"/>
              <w:bottom w:val="single" w:sz="12" w:space="0" w:color="auto"/>
            </w:tcBorders>
          </w:tcPr>
          <w:p w:rsidR="00746C7D" w:rsidRDefault="00746C7D">
            <w:pPr>
              <w:spacing w:before="60"/>
              <w:ind w:left="113"/>
              <w:rPr>
                <w:sz w:val="14"/>
              </w:rPr>
            </w:pPr>
            <w:r w:rsidRPr="00746C7D">
              <w:rPr>
                <w:sz w:val="14"/>
              </w:rPr>
              <w:t xml:space="preserve">Tipo de </w:t>
            </w:r>
            <w:r w:rsidR="00ED10D0">
              <w:rPr>
                <w:sz w:val="14"/>
              </w:rPr>
              <w:t>H</w:t>
            </w:r>
            <w:r w:rsidRPr="00746C7D">
              <w:rPr>
                <w:sz w:val="14"/>
              </w:rPr>
              <w:t>abilitação:</w:t>
            </w:r>
          </w:p>
          <w:p w:rsidR="00746C7D" w:rsidRDefault="00746C7D" w:rsidP="00746C7D">
            <w:pPr>
              <w:spacing w:before="40"/>
              <w:ind w:left="113"/>
              <w:rPr>
                <w:sz w:val="14"/>
              </w:rPr>
            </w:pPr>
            <w:r w:rsidRPr="00746C7D">
              <w:rPr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746C7D">
              <w:rPr>
                <w:sz w:val="18"/>
                <w:szCs w:val="18"/>
              </w:rPr>
              <w:instrText xml:space="preserve"> FORMCHECKBOX </w:instrText>
            </w:r>
            <w:r w:rsidRPr="00746C7D">
              <w:rPr>
                <w:sz w:val="18"/>
                <w:szCs w:val="18"/>
              </w:rPr>
            </w:r>
            <w:r w:rsidRPr="00746C7D">
              <w:rPr>
                <w:sz w:val="18"/>
                <w:szCs w:val="18"/>
              </w:rPr>
              <w:fldChar w:fldCharType="end"/>
            </w:r>
            <w:bookmarkEnd w:id="0"/>
            <w:r w:rsidRPr="00746C7D">
              <w:rPr>
                <w:sz w:val="14"/>
              </w:rPr>
              <w:t xml:space="preserve"> CRC</w:t>
            </w:r>
          </w:p>
          <w:p w:rsidR="00746C7D" w:rsidRDefault="00746C7D" w:rsidP="00746C7D">
            <w:pPr>
              <w:spacing w:before="40"/>
              <w:ind w:left="113"/>
              <w:rPr>
                <w:sz w:val="14"/>
              </w:rPr>
            </w:pPr>
            <w:r w:rsidRPr="00746C7D">
              <w:rPr>
                <w:sz w:val="18"/>
                <w:szCs w:val="18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Selecionar2"/>
            <w:r w:rsidRPr="00746C7D">
              <w:rPr>
                <w:sz w:val="18"/>
                <w:szCs w:val="18"/>
              </w:rPr>
              <w:instrText xml:space="preserve"> FORMCHECKBOX </w:instrText>
            </w:r>
            <w:r w:rsidRPr="00746C7D">
              <w:rPr>
                <w:sz w:val="18"/>
                <w:szCs w:val="18"/>
              </w:rPr>
            </w:r>
            <w:r w:rsidRPr="00746C7D">
              <w:rPr>
                <w:sz w:val="18"/>
                <w:szCs w:val="18"/>
              </w:rPr>
              <w:fldChar w:fldCharType="end"/>
            </w:r>
            <w:bookmarkEnd w:id="1"/>
            <w:r>
              <w:rPr>
                <w:sz w:val="14"/>
              </w:rPr>
              <w:t xml:space="preserve"> </w:t>
            </w:r>
            <w:r w:rsidRPr="00746C7D">
              <w:rPr>
                <w:sz w:val="14"/>
              </w:rPr>
              <w:t>CRS</w:t>
            </w:r>
          </w:p>
        </w:tc>
        <w:tc>
          <w:tcPr>
            <w:tcW w:w="2835" w:type="dxa"/>
            <w:gridSpan w:val="4"/>
            <w:tcBorders>
              <w:top w:val="single" w:sz="6" w:space="0" w:color="auto"/>
              <w:bottom w:val="single" w:sz="12" w:space="0" w:color="auto"/>
            </w:tcBorders>
          </w:tcPr>
          <w:p w:rsidR="00746C7D" w:rsidRDefault="00746C7D" w:rsidP="00746C7D">
            <w:pPr>
              <w:spacing w:before="60"/>
              <w:ind w:left="113"/>
              <w:rPr>
                <w:sz w:val="14"/>
              </w:rPr>
            </w:pPr>
            <w:r w:rsidRPr="00746C7D">
              <w:rPr>
                <w:sz w:val="14"/>
              </w:rPr>
              <w:t>Tipo de Solicitação:</w:t>
            </w:r>
          </w:p>
          <w:p w:rsidR="00746C7D" w:rsidRDefault="00746C7D" w:rsidP="00746C7D">
            <w:pPr>
              <w:tabs>
                <w:tab w:val="left" w:pos="1276"/>
                <w:tab w:val="left" w:pos="2552"/>
              </w:tabs>
              <w:spacing w:before="40"/>
              <w:ind w:left="113"/>
              <w:rPr>
                <w:sz w:val="14"/>
              </w:rPr>
            </w:pPr>
            <w:r w:rsidRPr="00746C7D">
              <w:rPr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Selecionar3"/>
            <w:r w:rsidRPr="00746C7D">
              <w:rPr>
                <w:sz w:val="18"/>
                <w:szCs w:val="18"/>
              </w:rPr>
              <w:instrText xml:space="preserve"> FORMCHECKBOX </w:instrText>
            </w:r>
            <w:r w:rsidRPr="00746C7D">
              <w:rPr>
                <w:sz w:val="18"/>
                <w:szCs w:val="18"/>
              </w:rPr>
            </w:r>
            <w:r w:rsidRPr="00746C7D">
              <w:rPr>
                <w:sz w:val="18"/>
                <w:szCs w:val="18"/>
              </w:rPr>
              <w:fldChar w:fldCharType="end"/>
            </w:r>
            <w:bookmarkEnd w:id="2"/>
            <w:r w:rsidRPr="00746C7D">
              <w:rPr>
                <w:sz w:val="14"/>
              </w:rPr>
              <w:t xml:space="preserve"> Inscrição</w:t>
            </w:r>
          </w:p>
          <w:p w:rsidR="00746C7D" w:rsidRDefault="00746C7D" w:rsidP="00746C7D">
            <w:pPr>
              <w:tabs>
                <w:tab w:val="left" w:pos="1276"/>
                <w:tab w:val="left" w:pos="2552"/>
              </w:tabs>
              <w:spacing w:before="40"/>
              <w:ind w:left="113"/>
              <w:rPr>
                <w:sz w:val="14"/>
              </w:rPr>
            </w:pPr>
            <w:r w:rsidRPr="00746C7D">
              <w:rPr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Selecionar4"/>
            <w:r w:rsidRPr="00746C7D">
              <w:rPr>
                <w:sz w:val="18"/>
                <w:szCs w:val="18"/>
              </w:rPr>
              <w:instrText xml:space="preserve"> FORMCHECKBOX </w:instrText>
            </w:r>
            <w:r w:rsidRPr="00746C7D">
              <w:rPr>
                <w:sz w:val="18"/>
                <w:szCs w:val="18"/>
              </w:rPr>
            </w:r>
            <w:r w:rsidRPr="00746C7D">
              <w:rPr>
                <w:sz w:val="18"/>
                <w:szCs w:val="18"/>
              </w:rPr>
              <w:fldChar w:fldCharType="end"/>
            </w:r>
            <w:bookmarkEnd w:id="3"/>
            <w:r w:rsidRPr="00746C7D">
              <w:rPr>
                <w:sz w:val="14"/>
              </w:rPr>
              <w:t xml:space="preserve"> Renovação</w:t>
            </w:r>
          </w:p>
          <w:p w:rsidR="00746C7D" w:rsidRPr="00746C7D" w:rsidRDefault="00746C7D" w:rsidP="00746C7D">
            <w:pPr>
              <w:tabs>
                <w:tab w:val="left" w:pos="1276"/>
                <w:tab w:val="left" w:pos="2552"/>
              </w:tabs>
              <w:spacing w:before="40"/>
              <w:ind w:left="113"/>
              <w:rPr>
                <w:sz w:val="14"/>
              </w:rPr>
            </w:pPr>
            <w:r w:rsidRPr="00746C7D">
              <w:rPr>
                <w:sz w:val="18"/>
                <w:szCs w:val="18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Selecionar5"/>
            <w:r w:rsidRPr="00746C7D">
              <w:rPr>
                <w:sz w:val="18"/>
                <w:szCs w:val="18"/>
              </w:rPr>
              <w:instrText xml:space="preserve"> FORMCHECKBOX </w:instrText>
            </w:r>
            <w:r w:rsidRPr="00746C7D">
              <w:rPr>
                <w:sz w:val="18"/>
                <w:szCs w:val="18"/>
              </w:rPr>
            </w:r>
            <w:r w:rsidRPr="00746C7D">
              <w:rPr>
                <w:sz w:val="18"/>
                <w:szCs w:val="18"/>
              </w:rPr>
              <w:fldChar w:fldCharType="end"/>
            </w:r>
            <w:bookmarkEnd w:id="4"/>
            <w:r w:rsidRPr="00746C7D">
              <w:rPr>
                <w:sz w:val="14"/>
              </w:rPr>
              <w:t xml:space="preserve"> Alteração de Dados</w:t>
            </w:r>
          </w:p>
        </w:tc>
        <w:tc>
          <w:tcPr>
            <w:tcW w:w="4858" w:type="dxa"/>
            <w:gridSpan w:val="3"/>
            <w:tcBorders>
              <w:bottom w:val="single" w:sz="12" w:space="0" w:color="auto"/>
            </w:tcBorders>
          </w:tcPr>
          <w:p w:rsidR="00746C7D" w:rsidRDefault="00746C7D">
            <w:pPr>
              <w:spacing w:before="60"/>
              <w:ind w:left="113"/>
              <w:rPr>
                <w:sz w:val="14"/>
              </w:rPr>
            </w:pPr>
          </w:p>
        </w:tc>
      </w:tr>
      <w:tr w:rsidR="00746C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9"/>
        </w:trPr>
        <w:tc>
          <w:tcPr>
            <w:tcW w:w="2686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46C7D" w:rsidRPr="00746C7D" w:rsidRDefault="00746C7D" w:rsidP="00746C7D">
            <w:pPr>
              <w:spacing w:before="60"/>
              <w:ind w:left="113"/>
              <w:rPr>
                <w:sz w:val="14"/>
              </w:rPr>
            </w:pPr>
            <w:r>
              <w:rPr>
                <w:noProof/>
              </w:rPr>
              <w:pict>
                <v:rect id="_x0000_s1038" style="position:absolute;left:0;text-align:left;margin-left:-.55pt;margin-top:-4.25pt;width:39.05pt;height:8.5pt;z-index:251655168;mso-position-horizontal-relative:text;mso-position-vertical-relative:text" o:allowincell="f" stroked="f" strokeweight="0">
                  <v:textbox style="mso-next-textbox:#_x0000_s1038" inset="0,0,0,0">
                    <w:txbxContent>
                      <w:p w:rsidR="00B32CD7" w:rsidRDefault="00B32CD7">
                        <w:pPr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Uso SAEB</w:t>
                        </w:r>
                      </w:p>
                    </w:txbxContent>
                  </v:textbox>
                  <w10:anchorlock/>
                </v:rect>
              </w:pict>
            </w:r>
            <w:r w:rsidRPr="00746C7D">
              <w:rPr>
                <w:sz w:val="14"/>
              </w:rPr>
              <w:t>Posto de Atendimento</w:t>
            </w:r>
          </w:p>
          <w:p w:rsidR="00746C7D" w:rsidRPr="00746C7D" w:rsidRDefault="00746C7D" w:rsidP="00746C7D">
            <w:pPr>
              <w:spacing w:before="60"/>
              <w:ind w:left="113"/>
              <w:rPr>
                <w:sz w:val="14"/>
              </w:rPr>
            </w:pPr>
            <w:r w:rsidRPr="00746C7D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746C7D">
              <w:rPr>
                <w:sz w:val="18"/>
                <w:szCs w:val="18"/>
              </w:rPr>
              <w:instrText xml:space="preserve"> FORMTEXT </w:instrText>
            </w:r>
            <w:r w:rsidRPr="00746C7D">
              <w:rPr>
                <w:sz w:val="18"/>
                <w:szCs w:val="18"/>
              </w:rPr>
            </w:r>
            <w:r w:rsidRPr="00746C7D">
              <w:rPr>
                <w:sz w:val="18"/>
                <w:szCs w:val="18"/>
              </w:rPr>
              <w:fldChar w:fldCharType="separate"/>
            </w:r>
            <w:r w:rsidRPr="00746C7D">
              <w:rPr>
                <w:sz w:val="18"/>
                <w:szCs w:val="18"/>
              </w:rPr>
              <w:t> </w:t>
            </w:r>
            <w:r w:rsidRPr="00746C7D">
              <w:rPr>
                <w:sz w:val="18"/>
                <w:szCs w:val="18"/>
              </w:rPr>
              <w:t> </w:t>
            </w:r>
            <w:r w:rsidRPr="00746C7D">
              <w:rPr>
                <w:sz w:val="18"/>
                <w:szCs w:val="18"/>
              </w:rPr>
              <w:t> </w:t>
            </w:r>
            <w:r w:rsidRPr="00746C7D">
              <w:rPr>
                <w:sz w:val="18"/>
                <w:szCs w:val="18"/>
              </w:rPr>
              <w:t> </w:t>
            </w:r>
            <w:r w:rsidRPr="00746C7D">
              <w:rPr>
                <w:sz w:val="18"/>
                <w:szCs w:val="18"/>
              </w:rPr>
              <w:t> </w:t>
            </w:r>
            <w:r w:rsidRPr="00746C7D">
              <w:rPr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C7D" w:rsidRDefault="00746C7D" w:rsidP="00746C7D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Data de Recebimento</w:t>
            </w:r>
          </w:p>
          <w:p w:rsidR="00746C7D" w:rsidRDefault="00746C7D" w:rsidP="00746C7D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 w:rsidR="00BE587F" w:rsidRPr="00746C7D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Pr="00DF393F">
              <w:rPr>
                <w:sz w:val="24"/>
                <w:szCs w:val="24"/>
              </w:rPr>
              <w:t>/</w:t>
            </w:r>
            <w:r>
              <w:rPr>
                <w:sz w:val="14"/>
              </w:rPr>
              <w:t xml:space="preserve"> </w:t>
            </w: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 w:rsidR="00BE587F" w:rsidRPr="00746C7D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Pr="00DF393F">
              <w:rPr>
                <w:sz w:val="24"/>
                <w:szCs w:val="24"/>
              </w:rPr>
              <w:t>/</w:t>
            </w:r>
            <w:r>
              <w:rPr>
                <w:sz w:val="14"/>
              </w:rPr>
              <w:t xml:space="preserve"> </w:t>
            </w: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 w:rsidR="00BE587F" w:rsidRPr="00746C7D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992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746C7D" w:rsidRDefault="00746C7D" w:rsidP="00746C7D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Nome do Atendente</w:t>
            </w:r>
          </w:p>
          <w:p w:rsidR="00746C7D" w:rsidRPr="00746C7D" w:rsidRDefault="00746C7D" w:rsidP="00746C7D">
            <w:pPr>
              <w:spacing w:before="60"/>
              <w:ind w:left="113"/>
              <w:rPr>
                <w:sz w:val="18"/>
                <w:szCs w:val="18"/>
              </w:rPr>
            </w:pPr>
            <w:r w:rsidRPr="00746C7D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746C7D">
              <w:rPr>
                <w:sz w:val="18"/>
                <w:szCs w:val="18"/>
              </w:rPr>
              <w:instrText xml:space="preserve"> FORMTEXT </w:instrText>
            </w:r>
            <w:r w:rsidRPr="00746C7D">
              <w:rPr>
                <w:sz w:val="18"/>
                <w:szCs w:val="18"/>
              </w:rPr>
            </w:r>
            <w:r w:rsidRPr="00746C7D">
              <w:rPr>
                <w:sz w:val="18"/>
                <w:szCs w:val="18"/>
              </w:rPr>
              <w:fldChar w:fldCharType="separate"/>
            </w:r>
            <w:r w:rsidRPr="00746C7D">
              <w:rPr>
                <w:sz w:val="18"/>
                <w:szCs w:val="18"/>
              </w:rPr>
              <w:t> </w:t>
            </w:r>
            <w:r w:rsidRPr="00746C7D">
              <w:rPr>
                <w:sz w:val="18"/>
                <w:szCs w:val="18"/>
              </w:rPr>
              <w:t> </w:t>
            </w:r>
            <w:r w:rsidRPr="00746C7D">
              <w:rPr>
                <w:sz w:val="18"/>
                <w:szCs w:val="18"/>
              </w:rPr>
              <w:t> </w:t>
            </w:r>
            <w:r w:rsidRPr="00746C7D">
              <w:rPr>
                <w:sz w:val="18"/>
                <w:szCs w:val="18"/>
              </w:rPr>
              <w:t> </w:t>
            </w:r>
            <w:r w:rsidRPr="00746C7D">
              <w:rPr>
                <w:sz w:val="18"/>
                <w:szCs w:val="18"/>
              </w:rPr>
              <w:t> </w:t>
            </w:r>
            <w:r w:rsidRPr="00746C7D">
              <w:rPr>
                <w:sz w:val="18"/>
                <w:szCs w:val="18"/>
              </w:rPr>
              <w:fldChar w:fldCharType="end"/>
            </w:r>
          </w:p>
        </w:tc>
      </w:tr>
      <w:tr w:rsidR="00746C7D" w:rsidRPr="00746C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5"/>
        </w:trPr>
        <w:tc>
          <w:tcPr>
            <w:tcW w:w="10379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:rsidR="00746C7D" w:rsidRPr="00746C7D" w:rsidRDefault="0050225F" w:rsidP="0007235E">
            <w:pPr>
              <w:spacing w:before="60"/>
              <w:ind w:left="113" w:right="113"/>
              <w:jc w:val="center"/>
              <w:rPr>
                <w:sz w:val="14"/>
                <w:szCs w:val="14"/>
              </w:rPr>
            </w:pPr>
            <w:r w:rsidRPr="00746C7D">
              <w:rPr>
                <w:sz w:val="14"/>
                <w:szCs w:val="14"/>
              </w:rPr>
              <w:t>SOLICITO O CERTIFICADO DE REGISTRO CADASTRAL PARA FINS DE HABILITAÇÃO NAS LICITAÇÕES PROMOVIDAS PELA ADMINISTRAÇÃO PÚBLICA ESTADUAL COM BASE NAS INFORMAÇÕES ABAIXO</w:t>
            </w:r>
          </w:p>
        </w:tc>
      </w:tr>
      <w:tr w:rsidR="00746C7D" w:rsidRPr="00746C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9"/>
        </w:trPr>
        <w:tc>
          <w:tcPr>
            <w:tcW w:w="268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C7D" w:rsidRDefault="00746C7D" w:rsidP="00746C7D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Pessoa</w:t>
            </w:r>
          </w:p>
          <w:bookmarkStart w:id="5" w:name="Selecionar6"/>
          <w:p w:rsidR="00746C7D" w:rsidRPr="00746C7D" w:rsidRDefault="00746C7D" w:rsidP="00746C7D">
            <w:pPr>
              <w:spacing w:before="60"/>
              <w:ind w:left="113"/>
              <w:rPr>
                <w:sz w:val="14"/>
              </w:rPr>
            </w:pPr>
            <w:r w:rsidRPr="00746C7D">
              <w:rPr>
                <w:sz w:val="18"/>
                <w:szCs w:val="18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6C7D">
              <w:rPr>
                <w:sz w:val="18"/>
                <w:szCs w:val="18"/>
              </w:rPr>
              <w:instrText xml:space="preserve"> FORMCHECKBOX </w:instrText>
            </w:r>
            <w:r w:rsidR="00BE587F" w:rsidRPr="00746C7D">
              <w:rPr>
                <w:sz w:val="18"/>
                <w:szCs w:val="18"/>
              </w:rPr>
            </w:r>
            <w:r w:rsidRPr="00746C7D">
              <w:rPr>
                <w:sz w:val="18"/>
                <w:szCs w:val="18"/>
              </w:rPr>
              <w:fldChar w:fldCharType="end"/>
            </w:r>
            <w:bookmarkEnd w:id="5"/>
            <w:r w:rsidRPr="00746C7D">
              <w:rPr>
                <w:sz w:val="14"/>
              </w:rPr>
              <w:t xml:space="preserve"> Física</w:t>
            </w:r>
            <w:r>
              <w:rPr>
                <w:sz w:val="14"/>
              </w:rPr>
              <w:tab/>
            </w:r>
            <w:bookmarkStart w:id="6" w:name="Selecionar7"/>
            <w:r w:rsidRPr="00746C7D">
              <w:rPr>
                <w:sz w:val="18"/>
                <w:szCs w:val="18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6C7D">
              <w:rPr>
                <w:sz w:val="18"/>
                <w:szCs w:val="18"/>
              </w:rPr>
              <w:instrText xml:space="preserve"> FORMCHECKBOX </w:instrText>
            </w:r>
            <w:r w:rsidR="00BE587F" w:rsidRPr="00746C7D">
              <w:rPr>
                <w:sz w:val="18"/>
                <w:szCs w:val="18"/>
              </w:rPr>
            </w:r>
            <w:r w:rsidRPr="00746C7D">
              <w:rPr>
                <w:sz w:val="18"/>
                <w:szCs w:val="18"/>
              </w:rPr>
              <w:fldChar w:fldCharType="end"/>
            </w:r>
            <w:bookmarkEnd w:id="6"/>
            <w:r w:rsidRPr="00746C7D">
              <w:rPr>
                <w:sz w:val="14"/>
              </w:rPr>
              <w:t xml:space="preserve"> Jurídica</w:t>
            </w:r>
          </w:p>
        </w:tc>
        <w:tc>
          <w:tcPr>
            <w:tcW w:w="41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C7D" w:rsidRDefault="00746C7D" w:rsidP="00746C7D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CNPJ/CPF</w:t>
            </w:r>
          </w:p>
          <w:p w:rsidR="00746C7D" w:rsidRPr="00746C7D" w:rsidRDefault="00746C7D" w:rsidP="00746C7D">
            <w:pPr>
              <w:spacing w:before="60"/>
              <w:ind w:left="113"/>
              <w:rPr>
                <w:sz w:val="18"/>
                <w:szCs w:val="18"/>
              </w:rPr>
            </w:pPr>
            <w:r w:rsidRPr="00746C7D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746C7D">
              <w:rPr>
                <w:sz w:val="18"/>
                <w:szCs w:val="18"/>
              </w:rPr>
              <w:instrText xml:space="preserve"> FORMTEXT </w:instrText>
            </w:r>
            <w:r w:rsidRPr="00746C7D">
              <w:rPr>
                <w:sz w:val="18"/>
                <w:szCs w:val="18"/>
              </w:rPr>
            </w:r>
            <w:r w:rsidRPr="00746C7D">
              <w:rPr>
                <w:sz w:val="18"/>
                <w:szCs w:val="18"/>
              </w:rPr>
              <w:fldChar w:fldCharType="separate"/>
            </w:r>
            <w:r w:rsidRPr="00746C7D">
              <w:rPr>
                <w:sz w:val="18"/>
                <w:szCs w:val="18"/>
              </w:rPr>
              <w:t> </w:t>
            </w:r>
            <w:r w:rsidRPr="00746C7D">
              <w:rPr>
                <w:sz w:val="18"/>
                <w:szCs w:val="18"/>
              </w:rPr>
              <w:t> </w:t>
            </w:r>
            <w:r w:rsidRPr="00746C7D">
              <w:rPr>
                <w:sz w:val="18"/>
                <w:szCs w:val="18"/>
              </w:rPr>
              <w:t> </w:t>
            </w:r>
            <w:r w:rsidRPr="00746C7D">
              <w:rPr>
                <w:sz w:val="18"/>
                <w:szCs w:val="18"/>
              </w:rPr>
              <w:t> </w:t>
            </w:r>
            <w:r w:rsidRPr="00746C7D">
              <w:rPr>
                <w:sz w:val="18"/>
                <w:szCs w:val="18"/>
              </w:rPr>
              <w:t> </w:t>
            </w:r>
            <w:r w:rsidRPr="00746C7D">
              <w:rPr>
                <w:sz w:val="18"/>
                <w:szCs w:val="18"/>
              </w:rPr>
              <w:fldChar w:fldCharType="end"/>
            </w:r>
          </w:p>
        </w:tc>
        <w:tc>
          <w:tcPr>
            <w:tcW w:w="35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46C7D" w:rsidRDefault="00746C7D" w:rsidP="00746C7D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CRC/CRS</w:t>
            </w:r>
          </w:p>
          <w:p w:rsidR="00746C7D" w:rsidRPr="00746C7D" w:rsidRDefault="00746C7D" w:rsidP="00746C7D">
            <w:pPr>
              <w:spacing w:before="60"/>
              <w:ind w:left="113"/>
              <w:rPr>
                <w:sz w:val="18"/>
                <w:szCs w:val="18"/>
              </w:rPr>
            </w:pPr>
            <w:r w:rsidRPr="00746C7D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746C7D">
              <w:rPr>
                <w:sz w:val="18"/>
                <w:szCs w:val="18"/>
              </w:rPr>
              <w:instrText xml:space="preserve"> FORMTEXT </w:instrText>
            </w:r>
            <w:r w:rsidRPr="00746C7D">
              <w:rPr>
                <w:sz w:val="18"/>
                <w:szCs w:val="18"/>
              </w:rPr>
            </w:r>
            <w:r w:rsidRPr="00746C7D">
              <w:rPr>
                <w:sz w:val="18"/>
                <w:szCs w:val="18"/>
              </w:rPr>
              <w:fldChar w:fldCharType="separate"/>
            </w:r>
            <w:r w:rsidRPr="00746C7D">
              <w:rPr>
                <w:sz w:val="18"/>
                <w:szCs w:val="18"/>
              </w:rPr>
              <w:t> </w:t>
            </w:r>
            <w:r w:rsidRPr="00746C7D">
              <w:rPr>
                <w:sz w:val="18"/>
                <w:szCs w:val="18"/>
              </w:rPr>
              <w:t> </w:t>
            </w:r>
            <w:r w:rsidRPr="00746C7D">
              <w:rPr>
                <w:sz w:val="18"/>
                <w:szCs w:val="18"/>
              </w:rPr>
              <w:t> </w:t>
            </w:r>
            <w:r w:rsidRPr="00746C7D">
              <w:rPr>
                <w:sz w:val="18"/>
                <w:szCs w:val="18"/>
              </w:rPr>
              <w:t> </w:t>
            </w:r>
            <w:r w:rsidRPr="00746C7D">
              <w:rPr>
                <w:sz w:val="18"/>
                <w:szCs w:val="18"/>
              </w:rPr>
              <w:t> </w:t>
            </w:r>
            <w:r w:rsidRPr="00746C7D">
              <w:rPr>
                <w:sz w:val="18"/>
                <w:szCs w:val="18"/>
              </w:rPr>
              <w:fldChar w:fldCharType="end"/>
            </w:r>
          </w:p>
        </w:tc>
      </w:tr>
      <w:tr w:rsidR="0050225F" w:rsidRPr="00746C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9"/>
        </w:trPr>
        <w:tc>
          <w:tcPr>
            <w:tcW w:w="10379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:rsidR="0050225F" w:rsidRDefault="0050225F" w:rsidP="0050225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Razão Social</w:t>
            </w:r>
          </w:p>
          <w:p w:rsidR="0050225F" w:rsidRPr="0050225F" w:rsidRDefault="0050225F" w:rsidP="0050225F">
            <w:pPr>
              <w:spacing w:before="60"/>
              <w:ind w:left="113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7" w:name="Texto4"/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  <w:bookmarkEnd w:id="7"/>
          </w:p>
        </w:tc>
      </w:tr>
      <w:tr w:rsidR="0050225F" w:rsidRPr="00746C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9"/>
        </w:trPr>
        <w:tc>
          <w:tcPr>
            <w:tcW w:w="6796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225F" w:rsidRDefault="0050225F" w:rsidP="0050225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Nome Fantasia</w:t>
            </w:r>
          </w:p>
          <w:p w:rsidR="0050225F" w:rsidRPr="0050225F" w:rsidRDefault="0050225F" w:rsidP="0050225F">
            <w:pPr>
              <w:spacing w:before="60"/>
              <w:ind w:left="113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35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225F" w:rsidRDefault="0050225F" w:rsidP="0050225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Telefone (DDD/DDI)</w:t>
            </w:r>
          </w:p>
          <w:p w:rsidR="0050225F" w:rsidRPr="0050225F" w:rsidRDefault="0050225F" w:rsidP="0050225F">
            <w:pPr>
              <w:spacing w:before="60"/>
              <w:ind w:left="113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50225F" w:rsidRPr="00746C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9"/>
        </w:trPr>
        <w:tc>
          <w:tcPr>
            <w:tcW w:w="6796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225F" w:rsidRDefault="0050225F" w:rsidP="0050225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Logradouro</w:t>
            </w:r>
          </w:p>
          <w:p w:rsidR="0050225F" w:rsidRPr="0050225F" w:rsidRDefault="0050225F" w:rsidP="0050225F">
            <w:pPr>
              <w:spacing w:before="60"/>
              <w:ind w:left="113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35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ind w:left="113"/>
              <w:rPr>
                <w:sz w:val="14"/>
              </w:rPr>
            </w:pPr>
            <w:r w:rsidRPr="0050225F">
              <w:rPr>
                <w:sz w:val="14"/>
              </w:rPr>
              <w:t>Fax (DDD/DDI)</w:t>
            </w:r>
          </w:p>
          <w:p w:rsidR="0050225F" w:rsidRPr="0050225F" w:rsidRDefault="0050225F" w:rsidP="0050225F">
            <w:pPr>
              <w:spacing w:before="60"/>
              <w:ind w:left="113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50225F" w:rsidRPr="00746C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9"/>
        </w:trPr>
        <w:tc>
          <w:tcPr>
            <w:tcW w:w="11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225F" w:rsidRDefault="0050225F" w:rsidP="0050225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Número</w:t>
            </w:r>
          </w:p>
          <w:p w:rsidR="0050225F" w:rsidRPr="0050225F" w:rsidRDefault="0050225F" w:rsidP="0050225F">
            <w:pPr>
              <w:spacing w:before="60"/>
              <w:ind w:left="113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567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225F" w:rsidRDefault="0050225F" w:rsidP="0050225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Complemento</w:t>
            </w:r>
          </w:p>
          <w:p w:rsidR="0050225F" w:rsidRPr="0050225F" w:rsidRDefault="0050225F" w:rsidP="0050225F">
            <w:pPr>
              <w:spacing w:before="60"/>
              <w:ind w:left="113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35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225F" w:rsidRDefault="0050225F" w:rsidP="0050225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Bairro</w:t>
            </w:r>
          </w:p>
          <w:p w:rsidR="0050225F" w:rsidRPr="0050225F" w:rsidRDefault="0050225F" w:rsidP="0050225F">
            <w:pPr>
              <w:spacing w:before="60"/>
              <w:ind w:left="113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50225F" w:rsidRPr="00746C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9"/>
        </w:trPr>
        <w:tc>
          <w:tcPr>
            <w:tcW w:w="4245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225F" w:rsidRDefault="0050225F" w:rsidP="0050225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Cidade</w:t>
            </w:r>
          </w:p>
          <w:p w:rsidR="0050225F" w:rsidRPr="0050225F" w:rsidRDefault="0050225F" w:rsidP="0050225F">
            <w:pPr>
              <w:spacing w:before="60"/>
              <w:ind w:left="113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225F" w:rsidRDefault="0050225F" w:rsidP="0050225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UF</w:t>
            </w:r>
          </w:p>
          <w:p w:rsidR="0050225F" w:rsidRPr="0050225F" w:rsidRDefault="0050225F" w:rsidP="0050225F">
            <w:pPr>
              <w:spacing w:before="60"/>
              <w:ind w:lef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 w:rsidR="00BE587F" w:rsidRPr="0050225F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225F" w:rsidRDefault="0050225F" w:rsidP="0050225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CEP</w:t>
            </w:r>
          </w:p>
          <w:p w:rsidR="0050225F" w:rsidRPr="0050225F" w:rsidRDefault="0050225F" w:rsidP="0050225F">
            <w:pPr>
              <w:spacing w:before="60"/>
              <w:ind w:left="113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35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225F" w:rsidRDefault="0050225F" w:rsidP="0050225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País</w:t>
            </w:r>
          </w:p>
          <w:p w:rsidR="0050225F" w:rsidRPr="0050225F" w:rsidRDefault="0050225F" w:rsidP="0050225F">
            <w:pPr>
              <w:spacing w:before="60"/>
              <w:ind w:left="113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50225F" w:rsidRPr="00746C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9"/>
        </w:trPr>
        <w:tc>
          <w:tcPr>
            <w:tcW w:w="10379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:rsidR="0050225F" w:rsidRDefault="0050225F" w:rsidP="0050225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Nome do Contato ou Representante Legal</w:t>
            </w:r>
          </w:p>
          <w:p w:rsidR="0050225F" w:rsidRPr="0050225F" w:rsidRDefault="0050225F" w:rsidP="0050225F">
            <w:pPr>
              <w:spacing w:before="60"/>
              <w:ind w:left="113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50225F" w:rsidRPr="00746C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9"/>
        </w:trPr>
        <w:tc>
          <w:tcPr>
            <w:tcW w:w="6796" w:type="dxa"/>
            <w:gridSpan w:val="7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0225F" w:rsidRDefault="0050225F" w:rsidP="00BE587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E-mail</w:t>
            </w:r>
          </w:p>
          <w:p w:rsidR="0050225F" w:rsidRPr="0050225F" w:rsidRDefault="0050225F" w:rsidP="00BE587F">
            <w:pPr>
              <w:spacing w:before="60"/>
              <w:ind w:left="113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358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50225F" w:rsidRDefault="0050225F" w:rsidP="00BE587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Tel/Fax do Representante (DDD/DDI)</w:t>
            </w:r>
          </w:p>
          <w:p w:rsidR="0050225F" w:rsidRPr="0050225F" w:rsidRDefault="0050225F" w:rsidP="00BE587F">
            <w:pPr>
              <w:spacing w:before="60"/>
              <w:ind w:left="113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50225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796" w:type="dxa"/>
            <w:gridSpan w:val="7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0225F" w:rsidRDefault="0050225F" w:rsidP="00C81DB4">
            <w:pPr>
              <w:spacing w:before="100"/>
              <w:ind w:left="113" w:right="113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w:pict>
                <v:rect id="_x0000_s1040" style="position:absolute;left:0;text-align:left;margin-left:-.55pt;margin-top:-4.25pt;width:255.7pt;height:8.5pt;z-index:251656192;mso-position-horizontal-relative:text;mso-position-vertical-relative:text" stroked="f" strokeweight="0">
                  <v:textbox style="mso-next-textbox:#_x0000_s1040" inset="0,0,0,0">
                    <w:txbxContent>
                      <w:p w:rsidR="00B32CD7" w:rsidRPr="0050225F" w:rsidRDefault="00B32CD7" w:rsidP="0050225F">
                        <w:pPr>
                          <w:rPr>
                            <w:b/>
                            <w:sz w:val="14"/>
                          </w:rPr>
                        </w:pPr>
                        <w:r w:rsidRPr="0050225F">
                          <w:rPr>
                            <w:b/>
                            <w:sz w:val="14"/>
                          </w:rPr>
                          <w:t>Relação de Documentos Cadastrais ordenados por Habilitação e Jurisdição</w:t>
                        </w:r>
                      </w:p>
                    </w:txbxContent>
                  </v:textbox>
                  <w10:anchorlock/>
                </v:rect>
              </w:pict>
            </w:r>
            <w:r>
              <w:rPr>
                <w:sz w:val="14"/>
              </w:rPr>
              <w:t>Descrição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225F" w:rsidRDefault="0050225F" w:rsidP="00C81DB4">
            <w:pPr>
              <w:spacing w:before="100"/>
              <w:ind w:left="113" w:right="113"/>
              <w:jc w:val="center"/>
              <w:rPr>
                <w:sz w:val="14"/>
              </w:rPr>
            </w:pPr>
            <w:r>
              <w:rPr>
                <w:sz w:val="14"/>
              </w:rPr>
              <w:t>Número</w:t>
            </w:r>
          </w:p>
        </w:tc>
        <w:tc>
          <w:tcPr>
            <w:tcW w:w="17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50225F" w:rsidRDefault="0050225F" w:rsidP="00C81DB4">
            <w:pPr>
              <w:spacing w:before="100"/>
              <w:ind w:left="113" w:right="113"/>
              <w:jc w:val="center"/>
              <w:rPr>
                <w:sz w:val="14"/>
              </w:rPr>
            </w:pPr>
            <w:r>
              <w:rPr>
                <w:sz w:val="14"/>
              </w:rPr>
              <w:t>Data de vencimento</w:t>
            </w:r>
          </w:p>
        </w:tc>
      </w:tr>
      <w:tr w:rsidR="0050225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796" w:type="dxa"/>
            <w:gridSpan w:val="7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ind w:left="113"/>
              <w:rPr>
                <w:sz w:val="14"/>
              </w:rPr>
            </w:pPr>
            <w:r w:rsidRPr="0050225F">
              <w:rPr>
                <w:sz w:val="14"/>
              </w:rPr>
              <w:t>01. Contrato Social ou Estatuto (data da última alteração)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t>sem vencimento</w:t>
            </w:r>
          </w:p>
        </w:tc>
      </w:tr>
      <w:tr w:rsidR="0050225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796" w:type="dxa"/>
            <w:gridSpan w:val="7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ind w:left="113"/>
              <w:rPr>
                <w:sz w:val="14"/>
              </w:rPr>
            </w:pPr>
            <w:r w:rsidRPr="0050225F">
              <w:rPr>
                <w:sz w:val="14"/>
              </w:rPr>
              <w:t>02. Cadastro Nacional de Pessoa Jurídica – CNPJ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17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50225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796" w:type="dxa"/>
            <w:gridSpan w:val="7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ind w:left="113"/>
              <w:rPr>
                <w:sz w:val="14"/>
              </w:rPr>
            </w:pPr>
            <w:r w:rsidRPr="0050225F">
              <w:rPr>
                <w:sz w:val="14"/>
              </w:rPr>
              <w:t>03. Inscrição na Fazenda Estadual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17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50225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796" w:type="dxa"/>
            <w:gridSpan w:val="7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ind w:left="113"/>
              <w:rPr>
                <w:sz w:val="14"/>
              </w:rPr>
            </w:pPr>
            <w:r w:rsidRPr="0050225F">
              <w:rPr>
                <w:sz w:val="14"/>
              </w:rPr>
              <w:t>04. Inscrição na Fazenda Municipal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17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50225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796" w:type="dxa"/>
            <w:gridSpan w:val="7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ind w:left="113"/>
              <w:rPr>
                <w:sz w:val="14"/>
              </w:rPr>
            </w:pPr>
            <w:r w:rsidRPr="0050225F">
              <w:rPr>
                <w:sz w:val="14"/>
              </w:rPr>
              <w:t>05. Certidão de Regularidade com a Fazenda Federal</w:t>
            </w:r>
            <w:r w:rsidR="00C81DB4">
              <w:rPr>
                <w:sz w:val="14"/>
              </w:rPr>
              <w:t xml:space="preserve"> e a Dívida Ativa da União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17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50225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796" w:type="dxa"/>
            <w:gridSpan w:val="7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ind w:left="113"/>
              <w:rPr>
                <w:sz w:val="14"/>
              </w:rPr>
            </w:pPr>
            <w:r w:rsidRPr="0050225F">
              <w:rPr>
                <w:sz w:val="14"/>
              </w:rPr>
              <w:t>0</w:t>
            </w:r>
            <w:r w:rsidR="00C81DB4">
              <w:rPr>
                <w:sz w:val="14"/>
              </w:rPr>
              <w:t>6</w:t>
            </w:r>
            <w:r w:rsidRPr="0050225F">
              <w:rPr>
                <w:sz w:val="14"/>
              </w:rPr>
              <w:t>. Certidão de Regularidade com a Fazenda Estadual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17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50225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796" w:type="dxa"/>
            <w:gridSpan w:val="7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ind w:left="113"/>
              <w:rPr>
                <w:sz w:val="14"/>
              </w:rPr>
            </w:pPr>
            <w:r w:rsidRPr="0050225F">
              <w:rPr>
                <w:sz w:val="14"/>
              </w:rPr>
              <w:t>0</w:t>
            </w:r>
            <w:r w:rsidR="00C81DB4">
              <w:rPr>
                <w:sz w:val="14"/>
              </w:rPr>
              <w:t>7</w:t>
            </w:r>
            <w:r w:rsidRPr="0050225F">
              <w:rPr>
                <w:sz w:val="14"/>
              </w:rPr>
              <w:t>. Certidão de Regularidade com a Fazenda Estadual (Local da Licitação)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17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50225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796" w:type="dxa"/>
            <w:gridSpan w:val="7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ind w:left="113"/>
              <w:rPr>
                <w:sz w:val="14"/>
              </w:rPr>
            </w:pPr>
            <w:r w:rsidRPr="0050225F">
              <w:rPr>
                <w:sz w:val="14"/>
              </w:rPr>
              <w:t>0</w:t>
            </w:r>
            <w:r w:rsidR="00C81DB4">
              <w:rPr>
                <w:sz w:val="14"/>
              </w:rPr>
              <w:t>8</w:t>
            </w:r>
            <w:r w:rsidRPr="0050225F">
              <w:rPr>
                <w:sz w:val="14"/>
              </w:rPr>
              <w:t>. Certidão de Regularidade com a Fazenda Municipal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17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50225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796" w:type="dxa"/>
            <w:gridSpan w:val="7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C81DB4" w:rsidP="0050225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09</w:t>
            </w:r>
            <w:r w:rsidR="0050225F" w:rsidRPr="0050225F">
              <w:rPr>
                <w:sz w:val="14"/>
              </w:rPr>
              <w:t>. Certidão de Regularidade com o FGTS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17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C81DB4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796" w:type="dxa"/>
            <w:gridSpan w:val="7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C81DB4" w:rsidRPr="0050225F" w:rsidRDefault="00C81DB4" w:rsidP="00B83F8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1</w:t>
            </w:r>
            <w:r w:rsidR="00B83F8F">
              <w:rPr>
                <w:sz w:val="14"/>
              </w:rPr>
              <w:t>0</w:t>
            </w:r>
            <w:r>
              <w:rPr>
                <w:sz w:val="14"/>
              </w:rPr>
              <w:t>. Certidão Negativa de Débitos Trabalhistas - CNDT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C81DB4" w:rsidRPr="0050225F" w:rsidRDefault="00C81DB4" w:rsidP="00BE587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17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C81DB4" w:rsidRPr="0050225F" w:rsidRDefault="00C81DB4" w:rsidP="00BE587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50225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796" w:type="dxa"/>
            <w:gridSpan w:val="7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B83F8F">
            <w:pPr>
              <w:spacing w:before="60"/>
              <w:ind w:left="113"/>
              <w:rPr>
                <w:sz w:val="14"/>
              </w:rPr>
            </w:pPr>
            <w:r w:rsidRPr="0050225F">
              <w:rPr>
                <w:sz w:val="14"/>
              </w:rPr>
              <w:t>1</w:t>
            </w:r>
            <w:r w:rsidR="00B83F8F">
              <w:rPr>
                <w:sz w:val="14"/>
              </w:rPr>
              <w:t>1</w:t>
            </w:r>
            <w:r w:rsidRPr="0050225F">
              <w:rPr>
                <w:sz w:val="14"/>
              </w:rPr>
              <w:t>. Balanço Patrimonial (identificar pela data do último exercício social)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17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50225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796" w:type="dxa"/>
            <w:gridSpan w:val="7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B83F8F">
            <w:pPr>
              <w:spacing w:before="60"/>
              <w:ind w:left="113"/>
              <w:rPr>
                <w:sz w:val="14"/>
              </w:rPr>
            </w:pPr>
            <w:r w:rsidRPr="0050225F">
              <w:rPr>
                <w:sz w:val="14"/>
              </w:rPr>
              <w:t>1</w:t>
            </w:r>
            <w:r w:rsidR="00B83F8F">
              <w:rPr>
                <w:sz w:val="14"/>
              </w:rPr>
              <w:t>2</w:t>
            </w:r>
            <w:r w:rsidRPr="0050225F">
              <w:rPr>
                <w:sz w:val="14"/>
              </w:rPr>
              <w:t>. Recuperação Judicial, Extrajudicial e Falência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17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50225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796" w:type="dxa"/>
            <w:gridSpan w:val="7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B83F8F">
            <w:pPr>
              <w:spacing w:before="60"/>
              <w:ind w:left="113"/>
              <w:rPr>
                <w:sz w:val="14"/>
              </w:rPr>
            </w:pPr>
            <w:r w:rsidRPr="0050225F">
              <w:rPr>
                <w:sz w:val="14"/>
              </w:rPr>
              <w:t>1</w:t>
            </w:r>
            <w:r w:rsidR="00B83F8F">
              <w:rPr>
                <w:sz w:val="14"/>
              </w:rPr>
              <w:t>3</w:t>
            </w:r>
            <w:r w:rsidRPr="0050225F">
              <w:rPr>
                <w:sz w:val="14"/>
              </w:rPr>
              <w:t>. Conselho Regional (especificar)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17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50225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796" w:type="dxa"/>
            <w:gridSpan w:val="7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B83F8F">
            <w:pPr>
              <w:spacing w:before="60"/>
              <w:ind w:left="113"/>
              <w:rPr>
                <w:sz w:val="14"/>
              </w:rPr>
            </w:pPr>
            <w:r w:rsidRPr="0050225F">
              <w:rPr>
                <w:sz w:val="14"/>
              </w:rPr>
              <w:t>1</w:t>
            </w:r>
            <w:r w:rsidR="00B83F8F">
              <w:rPr>
                <w:sz w:val="14"/>
              </w:rPr>
              <w:t>4</w:t>
            </w:r>
            <w:r w:rsidRPr="0050225F">
              <w:rPr>
                <w:sz w:val="14"/>
              </w:rPr>
              <w:t>. Alvará da Vigilância Sanitária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17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50225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796" w:type="dxa"/>
            <w:gridSpan w:val="7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B83F8F">
            <w:pPr>
              <w:spacing w:before="60"/>
              <w:ind w:left="113"/>
              <w:rPr>
                <w:sz w:val="14"/>
              </w:rPr>
            </w:pPr>
            <w:r w:rsidRPr="0050225F">
              <w:rPr>
                <w:sz w:val="14"/>
              </w:rPr>
              <w:t>1</w:t>
            </w:r>
            <w:r w:rsidR="00B83F8F">
              <w:rPr>
                <w:sz w:val="14"/>
              </w:rPr>
              <w:t>5</w:t>
            </w:r>
            <w:r w:rsidRPr="0050225F">
              <w:rPr>
                <w:sz w:val="14"/>
              </w:rPr>
              <w:t>. Autorização do Ministério da Saúde – DOU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17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50225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796" w:type="dxa"/>
            <w:gridSpan w:val="7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B83F8F">
            <w:pPr>
              <w:spacing w:before="60"/>
              <w:ind w:left="113"/>
              <w:rPr>
                <w:sz w:val="14"/>
              </w:rPr>
            </w:pPr>
            <w:r w:rsidRPr="0050225F">
              <w:rPr>
                <w:sz w:val="14"/>
              </w:rPr>
              <w:t>1</w:t>
            </w:r>
            <w:r w:rsidR="00B83F8F">
              <w:rPr>
                <w:sz w:val="14"/>
              </w:rPr>
              <w:t>6</w:t>
            </w:r>
            <w:r w:rsidRPr="0050225F">
              <w:rPr>
                <w:sz w:val="14"/>
              </w:rPr>
              <w:t>. Certificado de Segurança – DPF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17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50225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796" w:type="dxa"/>
            <w:gridSpan w:val="7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C81DB4" w:rsidP="00B83F8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1</w:t>
            </w:r>
            <w:r w:rsidR="00B83F8F">
              <w:rPr>
                <w:sz w:val="14"/>
              </w:rPr>
              <w:t>7</w:t>
            </w:r>
            <w:r w:rsidR="0050225F" w:rsidRPr="0050225F">
              <w:rPr>
                <w:sz w:val="14"/>
              </w:rPr>
              <w:t>. Alvará/Licença de Funcionamento – Ministério da Justiça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17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50225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796" w:type="dxa"/>
            <w:gridSpan w:val="7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C81DB4" w:rsidP="00B83F8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1</w:t>
            </w:r>
            <w:r w:rsidR="00B83F8F">
              <w:rPr>
                <w:sz w:val="14"/>
              </w:rPr>
              <w:t>8</w:t>
            </w:r>
            <w:r w:rsidR="0050225F" w:rsidRPr="0050225F">
              <w:rPr>
                <w:sz w:val="14"/>
              </w:rPr>
              <w:t>. Declaração de Superveniência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17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50225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796" w:type="dxa"/>
            <w:gridSpan w:val="7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B83F8F" w:rsidP="00B83F8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19</w:t>
            </w:r>
            <w:r w:rsidR="0050225F" w:rsidRPr="0050225F">
              <w:rPr>
                <w:sz w:val="14"/>
              </w:rPr>
              <w:t>.</w:t>
            </w:r>
            <w:r w:rsidR="00C81DB4">
              <w:rPr>
                <w:sz w:val="14"/>
              </w:rPr>
              <w:t xml:space="preserve"> </w:t>
            </w:r>
            <w:r w:rsidR="0050225F" w:rsidRPr="0050225F">
              <w:rPr>
                <w:sz w:val="14"/>
              </w:rPr>
              <w:t>Declaração de Empregados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17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C81DB4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796" w:type="dxa"/>
            <w:gridSpan w:val="7"/>
            <w:tcBorders>
              <w:top w:val="dotted" w:sz="4" w:space="0" w:color="auto"/>
              <w:bottom w:val="dotted" w:sz="6" w:space="0" w:color="auto"/>
              <w:right w:val="single" w:sz="6" w:space="0" w:color="auto"/>
            </w:tcBorders>
          </w:tcPr>
          <w:p w:rsidR="00C81DB4" w:rsidRPr="0050225F" w:rsidRDefault="00C81DB4" w:rsidP="00B83F8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2</w:t>
            </w:r>
            <w:r w:rsidR="00B83F8F">
              <w:rPr>
                <w:sz w:val="14"/>
              </w:rPr>
              <w:t>0</w:t>
            </w:r>
            <w:r>
              <w:rPr>
                <w:sz w:val="14"/>
              </w:rPr>
              <w:t>. Declaração de Enquadramento/Desenquadramento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C81DB4" w:rsidRPr="0050225F" w:rsidRDefault="00C81DB4" w:rsidP="00BE587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1740" w:type="dxa"/>
            <w:tcBorders>
              <w:top w:val="dotted" w:sz="4" w:space="0" w:color="auto"/>
              <w:left w:val="single" w:sz="6" w:space="0" w:color="auto"/>
              <w:bottom w:val="dotted" w:sz="6" w:space="0" w:color="auto"/>
            </w:tcBorders>
          </w:tcPr>
          <w:p w:rsidR="00C81DB4" w:rsidRPr="0050225F" w:rsidRDefault="00C81DB4" w:rsidP="00BE587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  <w:tr w:rsidR="0050225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796" w:type="dxa"/>
            <w:gridSpan w:val="7"/>
            <w:tcBorders>
              <w:top w:val="dotted" w:sz="6" w:space="0" w:color="auto"/>
              <w:bottom w:val="single" w:sz="6" w:space="0" w:color="auto"/>
              <w:right w:val="single" w:sz="6" w:space="0" w:color="auto"/>
            </w:tcBorders>
          </w:tcPr>
          <w:p w:rsidR="0050225F" w:rsidRPr="0050225F" w:rsidRDefault="0050225F" w:rsidP="00B83F8F">
            <w:pPr>
              <w:spacing w:before="60"/>
              <w:ind w:left="113"/>
              <w:rPr>
                <w:sz w:val="14"/>
              </w:rPr>
            </w:pPr>
            <w:r w:rsidRPr="0050225F">
              <w:rPr>
                <w:sz w:val="14"/>
              </w:rPr>
              <w:t>2</w:t>
            </w:r>
            <w:r w:rsidR="00B83F8F">
              <w:rPr>
                <w:sz w:val="14"/>
              </w:rPr>
              <w:t>1</w:t>
            </w:r>
            <w:r w:rsidRPr="0050225F">
              <w:rPr>
                <w:sz w:val="14"/>
              </w:rPr>
              <w:t>. Outros</w:t>
            </w:r>
          </w:p>
        </w:tc>
        <w:tc>
          <w:tcPr>
            <w:tcW w:w="1843" w:type="dxa"/>
            <w:tcBorders>
              <w:top w:val="dotted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  <w:tc>
          <w:tcPr>
            <w:tcW w:w="1740" w:type="dxa"/>
            <w:tcBorders>
              <w:top w:val="dotted" w:sz="6" w:space="0" w:color="auto"/>
              <w:left w:val="single" w:sz="6" w:space="0" w:color="auto"/>
              <w:bottom w:val="single" w:sz="6" w:space="0" w:color="auto"/>
            </w:tcBorders>
          </w:tcPr>
          <w:p w:rsidR="0050225F" w:rsidRPr="0050225F" w:rsidRDefault="0050225F" w:rsidP="0050225F">
            <w:pPr>
              <w:spacing w:before="60"/>
              <w:jc w:val="center"/>
              <w:rPr>
                <w:sz w:val="18"/>
                <w:szCs w:val="18"/>
              </w:rPr>
            </w:pPr>
            <w:r w:rsidRPr="0050225F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50225F">
              <w:rPr>
                <w:sz w:val="18"/>
                <w:szCs w:val="18"/>
              </w:rPr>
              <w:instrText xml:space="preserve"> FORMTEXT </w:instrText>
            </w:r>
            <w:r w:rsidRPr="0050225F">
              <w:rPr>
                <w:sz w:val="18"/>
                <w:szCs w:val="18"/>
              </w:rPr>
            </w:r>
            <w:r w:rsidRPr="0050225F">
              <w:rPr>
                <w:sz w:val="18"/>
                <w:szCs w:val="18"/>
              </w:rPr>
              <w:fldChar w:fldCharType="separate"/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t> </w:t>
            </w:r>
            <w:r w:rsidRPr="0050225F">
              <w:rPr>
                <w:sz w:val="18"/>
                <w:szCs w:val="18"/>
              </w:rPr>
              <w:fldChar w:fldCharType="end"/>
            </w:r>
          </w:p>
        </w:tc>
      </w:tr>
    </w:tbl>
    <w:p w:rsidR="00C81DB4" w:rsidRPr="00C81DB4" w:rsidRDefault="00C81DB4" w:rsidP="00C81DB4">
      <w:pPr>
        <w:spacing w:before="60"/>
        <w:jc w:val="right"/>
        <w:rPr>
          <w:sz w:val="10"/>
        </w:rPr>
      </w:pPr>
      <w:r>
        <w:rPr>
          <w:sz w:val="10"/>
        </w:rPr>
        <w:t xml:space="preserve">Folha </w:t>
      </w:r>
      <w:r w:rsidR="0007235E" w:rsidRPr="0007235E">
        <w:rPr>
          <w:sz w:val="10"/>
        </w:rPr>
        <w:fldChar w:fldCharType="begin"/>
      </w:r>
      <w:r w:rsidR="0007235E" w:rsidRPr="0007235E">
        <w:rPr>
          <w:sz w:val="10"/>
        </w:rPr>
        <w:instrText xml:space="preserve"> PAGE </w:instrText>
      </w:r>
      <w:r w:rsidR="0007235E" w:rsidRPr="0007235E">
        <w:rPr>
          <w:sz w:val="10"/>
        </w:rPr>
        <w:fldChar w:fldCharType="separate"/>
      </w:r>
      <w:r w:rsidR="00CF5075">
        <w:rPr>
          <w:noProof/>
          <w:sz w:val="10"/>
        </w:rPr>
        <w:t>1</w:t>
      </w:r>
      <w:r w:rsidR="0007235E" w:rsidRPr="0007235E">
        <w:rPr>
          <w:sz w:val="10"/>
        </w:rPr>
        <w:fldChar w:fldCharType="end"/>
      </w:r>
      <w:r w:rsidR="0007235E" w:rsidRPr="0007235E">
        <w:rPr>
          <w:sz w:val="10"/>
        </w:rPr>
        <w:t>/</w:t>
      </w:r>
      <w:r w:rsidR="0007235E" w:rsidRPr="0007235E">
        <w:rPr>
          <w:sz w:val="10"/>
        </w:rPr>
        <w:fldChar w:fldCharType="begin"/>
      </w:r>
      <w:r w:rsidR="0007235E" w:rsidRPr="0007235E">
        <w:rPr>
          <w:sz w:val="10"/>
        </w:rPr>
        <w:instrText xml:space="preserve"> NUMPAGES </w:instrText>
      </w:r>
      <w:r w:rsidR="0007235E" w:rsidRPr="0007235E">
        <w:rPr>
          <w:sz w:val="10"/>
        </w:rPr>
        <w:fldChar w:fldCharType="separate"/>
      </w:r>
      <w:r w:rsidR="00A03BA0">
        <w:rPr>
          <w:noProof/>
          <w:sz w:val="10"/>
        </w:rPr>
        <w:t>3</w:t>
      </w:r>
      <w:r w:rsidR="0007235E" w:rsidRPr="0007235E">
        <w:rPr>
          <w:sz w:val="10"/>
        </w:rPr>
        <w:fldChar w:fldCharType="end"/>
      </w:r>
    </w:p>
    <w:tbl>
      <w:tblPr>
        <w:tblW w:w="1037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35"/>
        <w:gridCol w:w="992"/>
        <w:gridCol w:w="2362"/>
        <w:gridCol w:w="899"/>
        <w:gridCol w:w="2835"/>
        <w:gridCol w:w="1456"/>
      </w:tblGrid>
      <w:tr w:rsidR="00C81DB4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81"/>
        </w:trPr>
        <w:tc>
          <w:tcPr>
            <w:tcW w:w="10379" w:type="dxa"/>
            <w:gridSpan w:val="6"/>
            <w:tcBorders>
              <w:bottom w:val="single" w:sz="12" w:space="0" w:color="auto"/>
            </w:tcBorders>
          </w:tcPr>
          <w:p w:rsidR="00C81DB4" w:rsidRPr="0050225F" w:rsidRDefault="00C81DB4" w:rsidP="0050225F">
            <w:pPr>
              <w:spacing w:before="60"/>
              <w:ind w:left="113"/>
              <w:rPr>
                <w:sz w:val="14"/>
              </w:rPr>
            </w:pPr>
          </w:p>
        </w:tc>
      </w:tr>
      <w:tr w:rsidR="001929A4" w:rsidRPr="000723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</w:trPr>
        <w:tc>
          <w:tcPr>
            <w:tcW w:w="10379" w:type="dxa"/>
            <w:gridSpan w:val="6"/>
            <w:tcBorders>
              <w:top w:val="single" w:sz="12" w:space="0" w:color="auto"/>
              <w:bottom w:val="single" w:sz="6" w:space="0" w:color="auto"/>
            </w:tcBorders>
          </w:tcPr>
          <w:p w:rsidR="001929A4" w:rsidRPr="0007235E" w:rsidRDefault="0007235E" w:rsidP="0007235E">
            <w:pPr>
              <w:spacing w:before="60"/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pict>
                <v:rect id="_x0000_s1043" style="position:absolute;left:0;text-align:left;margin-left:-.55pt;margin-top:-4.8pt;width:84.95pt;height:8.5pt;z-index:251657216;mso-position-horizontal-relative:text;mso-position-vertical-relative:text" stroked="f" strokeweight="0">
                  <v:textbox style="mso-next-textbox:#_x0000_s1043" inset="0,0,0,0">
                    <w:txbxContent>
                      <w:p w:rsidR="00B32CD7" w:rsidRPr="00DF393F" w:rsidRDefault="00B32CD7" w:rsidP="00DF393F">
                        <w:pPr>
                          <w:rPr>
                            <w:b/>
                            <w:sz w:val="14"/>
                          </w:rPr>
                        </w:pPr>
                        <w:r w:rsidRPr="00DF393F">
                          <w:rPr>
                            <w:b/>
                            <w:sz w:val="14"/>
                          </w:rPr>
                          <w:t>Informações dos Sócios</w:t>
                        </w:r>
                      </w:p>
                    </w:txbxContent>
                  </v:textbox>
                  <w10:anchorlock/>
                </v:rect>
              </w:pict>
            </w:r>
            <w:r w:rsidRPr="0007235E">
              <w:rPr>
                <w:sz w:val="14"/>
                <w:szCs w:val="14"/>
              </w:rPr>
              <w:t>CASO O ESPAÇO ABAIXO SEJA INSUFICIENTE PARA INFORMAÇÃO DE TODOS OS SÓCIOS, ANEXAR FOLHA COM ESTES DADOS</w:t>
            </w:r>
          </w:p>
        </w:tc>
      </w:tr>
      <w:tr w:rsidR="0007235E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</w:trPr>
        <w:tc>
          <w:tcPr>
            <w:tcW w:w="28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35E" w:rsidRDefault="0007235E" w:rsidP="0007235E">
            <w:pPr>
              <w:spacing w:before="60"/>
              <w:ind w:left="113" w:right="113"/>
              <w:jc w:val="center"/>
              <w:rPr>
                <w:sz w:val="14"/>
              </w:rPr>
            </w:pPr>
            <w:r>
              <w:rPr>
                <w:sz w:val="14"/>
              </w:rPr>
              <w:t>CNPJ/CPF</w:t>
            </w:r>
          </w:p>
        </w:tc>
        <w:tc>
          <w:tcPr>
            <w:tcW w:w="6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35E" w:rsidRDefault="0007235E" w:rsidP="0007235E">
            <w:pPr>
              <w:spacing w:before="60"/>
              <w:ind w:left="113" w:right="113"/>
              <w:jc w:val="center"/>
              <w:rPr>
                <w:sz w:val="14"/>
              </w:rPr>
            </w:pPr>
            <w:r>
              <w:rPr>
                <w:sz w:val="14"/>
              </w:rPr>
              <w:t>Razão Social/Nome</w:t>
            </w:r>
          </w:p>
        </w:tc>
        <w:tc>
          <w:tcPr>
            <w:tcW w:w="1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35E" w:rsidRDefault="0007235E" w:rsidP="0007235E">
            <w:pPr>
              <w:spacing w:before="60"/>
              <w:ind w:left="113" w:right="113"/>
              <w:jc w:val="center"/>
              <w:rPr>
                <w:sz w:val="14"/>
              </w:rPr>
            </w:pPr>
            <w:r>
              <w:rPr>
                <w:sz w:val="14"/>
              </w:rPr>
              <w:t>Participação (%)</w:t>
            </w:r>
          </w:p>
        </w:tc>
      </w:tr>
      <w:tr w:rsidR="0007235E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2827" w:type="dxa"/>
            <w:gridSpan w:val="2"/>
            <w:tcBorders>
              <w:top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4"/>
              </w:rPr>
            </w:pPr>
            <w:r w:rsidRPr="0007235E">
              <w:rPr>
                <w:sz w:val="14"/>
              </w:rPr>
              <w:t>1.</w:t>
            </w:r>
            <w:r>
              <w:rPr>
                <w:sz w:val="14"/>
              </w:rPr>
              <w:t xml:space="preserve"> </w:t>
            </w: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6096" w:type="dxa"/>
            <w:gridSpan w:val="3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1456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</w:tcBorders>
          </w:tcPr>
          <w:p w:rsidR="0007235E" w:rsidRPr="0007235E" w:rsidRDefault="0007235E" w:rsidP="0007235E">
            <w:pPr>
              <w:spacing w:before="60"/>
              <w:jc w:val="center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</w:tr>
      <w:tr w:rsidR="0007235E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2827" w:type="dxa"/>
            <w:gridSpan w:val="2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4"/>
              </w:rPr>
            </w:pPr>
            <w:r w:rsidRPr="0007235E">
              <w:rPr>
                <w:sz w:val="14"/>
              </w:rPr>
              <w:t>2.</w:t>
            </w:r>
            <w:r>
              <w:rPr>
                <w:sz w:val="14"/>
              </w:rPr>
              <w:t xml:space="preserve"> </w:t>
            </w: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6096" w:type="dxa"/>
            <w:gridSpan w:val="3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145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07235E" w:rsidRPr="0007235E" w:rsidRDefault="0007235E" w:rsidP="0007235E">
            <w:pPr>
              <w:spacing w:before="60"/>
              <w:jc w:val="center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</w:tr>
      <w:tr w:rsidR="0007235E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2827" w:type="dxa"/>
            <w:gridSpan w:val="2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4"/>
              </w:rPr>
            </w:pPr>
            <w:r w:rsidRPr="0007235E">
              <w:rPr>
                <w:sz w:val="14"/>
              </w:rPr>
              <w:t>3.</w:t>
            </w:r>
            <w:r>
              <w:rPr>
                <w:sz w:val="14"/>
              </w:rPr>
              <w:t xml:space="preserve"> </w:t>
            </w: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6096" w:type="dxa"/>
            <w:gridSpan w:val="3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145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07235E" w:rsidRPr="0007235E" w:rsidRDefault="0007235E" w:rsidP="0007235E">
            <w:pPr>
              <w:spacing w:before="60"/>
              <w:jc w:val="center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</w:tr>
      <w:tr w:rsidR="0007235E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2827" w:type="dxa"/>
            <w:gridSpan w:val="2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4"/>
              </w:rPr>
            </w:pPr>
            <w:r w:rsidRPr="0007235E">
              <w:rPr>
                <w:sz w:val="14"/>
              </w:rPr>
              <w:t>4.</w:t>
            </w:r>
            <w:r>
              <w:rPr>
                <w:sz w:val="14"/>
              </w:rPr>
              <w:t xml:space="preserve"> </w:t>
            </w: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6096" w:type="dxa"/>
            <w:gridSpan w:val="3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145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07235E" w:rsidRPr="0007235E" w:rsidRDefault="0007235E" w:rsidP="0007235E">
            <w:pPr>
              <w:spacing w:before="60"/>
              <w:jc w:val="center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</w:tr>
      <w:tr w:rsidR="0007235E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2827" w:type="dxa"/>
            <w:gridSpan w:val="2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4"/>
              </w:rPr>
            </w:pPr>
            <w:r w:rsidRPr="0007235E">
              <w:rPr>
                <w:sz w:val="14"/>
              </w:rPr>
              <w:t>5.</w:t>
            </w:r>
            <w:r>
              <w:rPr>
                <w:sz w:val="14"/>
              </w:rPr>
              <w:t xml:space="preserve"> </w:t>
            </w: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6096" w:type="dxa"/>
            <w:gridSpan w:val="3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145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07235E" w:rsidRPr="0007235E" w:rsidRDefault="0007235E" w:rsidP="0007235E">
            <w:pPr>
              <w:spacing w:before="60"/>
              <w:jc w:val="center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</w:tr>
      <w:tr w:rsidR="0007235E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2827" w:type="dxa"/>
            <w:gridSpan w:val="2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4"/>
              </w:rPr>
            </w:pPr>
            <w:r w:rsidRPr="0007235E">
              <w:rPr>
                <w:sz w:val="14"/>
              </w:rPr>
              <w:t>6.</w:t>
            </w:r>
            <w:r>
              <w:rPr>
                <w:sz w:val="14"/>
              </w:rPr>
              <w:t xml:space="preserve"> </w:t>
            </w: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6096" w:type="dxa"/>
            <w:gridSpan w:val="3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145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07235E" w:rsidRPr="0007235E" w:rsidRDefault="0007235E" w:rsidP="0007235E">
            <w:pPr>
              <w:spacing w:before="60"/>
              <w:jc w:val="center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</w:tr>
      <w:tr w:rsidR="0007235E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2827" w:type="dxa"/>
            <w:gridSpan w:val="2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4"/>
              </w:rPr>
            </w:pPr>
            <w:r w:rsidRPr="0007235E">
              <w:rPr>
                <w:sz w:val="14"/>
              </w:rPr>
              <w:t>7.</w:t>
            </w:r>
            <w:r>
              <w:rPr>
                <w:sz w:val="14"/>
              </w:rPr>
              <w:t xml:space="preserve"> </w:t>
            </w: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6096" w:type="dxa"/>
            <w:gridSpan w:val="3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145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07235E" w:rsidRPr="0007235E" w:rsidRDefault="0007235E" w:rsidP="0007235E">
            <w:pPr>
              <w:spacing w:before="60"/>
              <w:jc w:val="center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</w:tr>
      <w:tr w:rsidR="0007235E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2827" w:type="dxa"/>
            <w:gridSpan w:val="2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4"/>
              </w:rPr>
            </w:pPr>
            <w:r w:rsidRPr="0007235E">
              <w:rPr>
                <w:sz w:val="14"/>
              </w:rPr>
              <w:t>8.</w:t>
            </w:r>
            <w:r>
              <w:rPr>
                <w:sz w:val="14"/>
              </w:rPr>
              <w:t xml:space="preserve"> </w:t>
            </w: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6096" w:type="dxa"/>
            <w:gridSpan w:val="3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145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07235E" w:rsidRPr="0007235E" w:rsidRDefault="0007235E" w:rsidP="0007235E">
            <w:pPr>
              <w:spacing w:before="60"/>
              <w:jc w:val="center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</w:tr>
      <w:tr w:rsidR="0007235E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2827" w:type="dxa"/>
            <w:gridSpan w:val="2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4"/>
              </w:rPr>
            </w:pPr>
            <w:r w:rsidRPr="0007235E">
              <w:rPr>
                <w:sz w:val="14"/>
              </w:rPr>
              <w:t>9.</w:t>
            </w:r>
            <w:r>
              <w:rPr>
                <w:sz w:val="14"/>
              </w:rPr>
              <w:t xml:space="preserve"> </w:t>
            </w: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6096" w:type="dxa"/>
            <w:gridSpan w:val="3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145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07235E" w:rsidRPr="0007235E" w:rsidRDefault="0007235E" w:rsidP="0007235E">
            <w:pPr>
              <w:spacing w:before="60"/>
              <w:jc w:val="center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</w:tr>
      <w:tr w:rsidR="0007235E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2827" w:type="dxa"/>
            <w:gridSpan w:val="2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4"/>
              </w:rPr>
            </w:pPr>
            <w:r w:rsidRPr="0007235E">
              <w:rPr>
                <w:sz w:val="14"/>
              </w:rPr>
              <w:t>10</w:t>
            </w:r>
            <w:r>
              <w:rPr>
                <w:sz w:val="14"/>
              </w:rPr>
              <w:t xml:space="preserve">. </w:t>
            </w: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6096" w:type="dxa"/>
            <w:gridSpan w:val="3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145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07235E" w:rsidRPr="0007235E" w:rsidRDefault="0007235E" w:rsidP="0007235E">
            <w:pPr>
              <w:spacing w:before="60"/>
              <w:jc w:val="center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</w:tr>
      <w:tr w:rsidR="0007235E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2827" w:type="dxa"/>
            <w:gridSpan w:val="2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4"/>
              </w:rPr>
            </w:pPr>
            <w:r w:rsidRPr="0007235E">
              <w:rPr>
                <w:sz w:val="14"/>
              </w:rPr>
              <w:t>11.</w:t>
            </w:r>
            <w:r>
              <w:rPr>
                <w:sz w:val="14"/>
              </w:rPr>
              <w:t xml:space="preserve"> </w:t>
            </w: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6096" w:type="dxa"/>
            <w:gridSpan w:val="3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145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07235E" w:rsidRPr="0007235E" w:rsidRDefault="0007235E" w:rsidP="0007235E">
            <w:pPr>
              <w:spacing w:before="60"/>
              <w:jc w:val="center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</w:tr>
      <w:tr w:rsidR="0007235E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2827" w:type="dxa"/>
            <w:gridSpan w:val="2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4"/>
              </w:rPr>
            </w:pPr>
            <w:r w:rsidRPr="0007235E">
              <w:rPr>
                <w:sz w:val="14"/>
              </w:rPr>
              <w:t>12.</w:t>
            </w:r>
            <w:r>
              <w:rPr>
                <w:sz w:val="14"/>
              </w:rPr>
              <w:t xml:space="preserve"> </w:t>
            </w: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6096" w:type="dxa"/>
            <w:gridSpan w:val="3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145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07235E" w:rsidRPr="0007235E" w:rsidRDefault="0007235E" w:rsidP="0007235E">
            <w:pPr>
              <w:spacing w:before="60"/>
              <w:jc w:val="center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</w:tr>
      <w:tr w:rsidR="0007235E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2827" w:type="dxa"/>
            <w:gridSpan w:val="2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4"/>
              </w:rPr>
            </w:pPr>
            <w:r w:rsidRPr="0007235E">
              <w:rPr>
                <w:sz w:val="14"/>
              </w:rPr>
              <w:t>13.</w:t>
            </w:r>
            <w:r>
              <w:rPr>
                <w:sz w:val="14"/>
              </w:rPr>
              <w:t xml:space="preserve"> </w:t>
            </w: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6096" w:type="dxa"/>
            <w:gridSpan w:val="3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145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07235E" w:rsidRPr="0007235E" w:rsidRDefault="0007235E" w:rsidP="0007235E">
            <w:pPr>
              <w:spacing w:before="60"/>
              <w:jc w:val="center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</w:tr>
      <w:tr w:rsidR="0007235E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2827" w:type="dxa"/>
            <w:gridSpan w:val="2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4"/>
              </w:rPr>
            </w:pPr>
            <w:r w:rsidRPr="0007235E">
              <w:rPr>
                <w:sz w:val="14"/>
              </w:rPr>
              <w:t>14.</w:t>
            </w:r>
            <w:r>
              <w:rPr>
                <w:sz w:val="14"/>
              </w:rPr>
              <w:t xml:space="preserve"> </w:t>
            </w: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6096" w:type="dxa"/>
            <w:gridSpan w:val="3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145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07235E" w:rsidRPr="0007235E" w:rsidRDefault="0007235E" w:rsidP="0007235E">
            <w:pPr>
              <w:spacing w:before="60"/>
              <w:jc w:val="center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</w:tr>
      <w:tr w:rsidR="0007235E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2827" w:type="dxa"/>
            <w:gridSpan w:val="2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4"/>
              </w:rPr>
            </w:pPr>
            <w:r w:rsidRPr="0007235E">
              <w:rPr>
                <w:sz w:val="14"/>
              </w:rPr>
              <w:t>15.</w:t>
            </w:r>
            <w:r>
              <w:rPr>
                <w:sz w:val="14"/>
              </w:rPr>
              <w:t xml:space="preserve"> </w:t>
            </w: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6096" w:type="dxa"/>
            <w:gridSpan w:val="3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07235E" w:rsidRPr="0007235E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145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07235E" w:rsidRPr="0007235E" w:rsidRDefault="0007235E" w:rsidP="0007235E">
            <w:pPr>
              <w:spacing w:before="60"/>
              <w:jc w:val="center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</w:tr>
      <w:tr w:rsidR="00DF393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2827" w:type="dxa"/>
            <w:gridSpan w:val="2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DF393F" w:rsidRPr="0007235E" w:rsidRDefault="00DF393F" w:rsidP="0057312B">
            <w:pPr>
              <w:spacing w:before="60"/>
              <w:ind w:left="113"/>
              <w:rPr>
                <w:sz w:val="14"/>
              </w:rPr>
            </w:pPr>
            <w:r w:rsidRPr="0007235E">
              <w:rPr>
                <w:sz w:val="14"/>
              </w:rPr>
              <w:t>1</w:t>
            </w:r>
            <w:r>
              <w:rPr>
                <w:sz w:val="14"/>
              </w:rPr>
              <w:t>6</w:t>
            </w:r>
            <w:r w:rsidRPr="0007235E">
              <w:rPr>
                <w:sz w:val="14"/>
              </w:rPr>
              <w:t>.</w:t>
            </w:r>
            <w:r>
              <w:rPr>
                <w:sz w:val="14"/>
              </w:rPr>
              <w:t xml:space="preserve"> </w:t>
            </w: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6096" w:type="dxa"/>
            <w:gridSpan w:val="3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DF393F" w:rsidRPr="0007235E" w:rsidRDefault="00DF393F" w:rsidP="0057312B">
            <w:pPr>
              <w:spacing w:before="60"/>
              <w:ind w:left="113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145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F393F" w:rsidRPr="0007235E" w:rsidRDefault="00DF393F" w:rsidP="0057312B">
            <w:pPr>
              <w:spacing w:before="60"/>
              <w:jc w:val="center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</w:tr>
      <w:tr w:rsidR="00DF393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2827" w:type="dxa"/>
            <w:gridSpan w:val="2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DF393F" w:rsidRPr="0007235E" w:rsidRDefault="00DF393F" w:rsidP="0057312B">
            <w:pPr>
              <w:spacing w:before="60"/>
              <w:ind w:left="113"/>
              <w:rPr>
                <w:sz w:val="14"/>
              </w:rPr>
            </w:pPr>
            <w:r w:rsidRPr="0007235E">
              <w:rPr>
                <w:sz w:val="14"/>
              </w:rPr>
              <w:t>1</w:t>
            </w:r>
            <w:r>
              <w:rPr>
                <w:sz w:val="14"/>
              </w:rPr>
              <w:t>7</w:t>
            </w:r>
            <w:r w:rsidRPr="0007235E">
              <w:rPr>
                <w:sz w:val="14"/>
              </w:rPr>
              <w:t>.</w:t>
            </w:r>
            <w:r>
              <w:rPr>
                <w:sz w:val="14"/>
              </w:rPr>
              <w:t xml:space="preserve"> </w:t>
            </w: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6096" w:type="dxa"/>
            <w:gridSpan w:val="3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DF393F" w:rsidRPr="0007235E" w:rsidRDefault="00DF393F" w:rsidP="0057312B">
            <w:pPr>
              <w:spacing w:before="60"/>
              <w:ind w:left="113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145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F393F" w:rsidRPr="0007235E" w:rsidRDefault="00DF393F" w:rsidP="0057312B">
            <w:pPr>
              <w:spacing w:before="60"/>
              <w:jc w:val="center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</w:tr>
      <w:tr w:rsidR="00DF393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2827" w:type="dxa"/>
            <w:gridSpan w:val="2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DF393F" w:rsidRPr="0007235E" w:rsidRDefault="00DF393F" w:rsidP="0057312B">
            <w:pPr>
              <w:spacing w:before="60"/>
              <w:ind w:left="113"/>
              <w:rPr>
                <w:sz w:val="14"/>
              </w:rPr>
            </w:pPr>
            <w:r w:rsidRPr="0007235E">
              <w:rPr>
                <w:sz w:val="14"/>
              </w:rPr>
              <w:t>1</w:t>
            </w:r>
            <w:r>
              <w:rPr>
                <w:sz w:val="14"/>
              </w:rPr>
              <w:t>8</w:t>
            </w:r>
            <w:r w:rsidRPr="0007235E">
              <w:rPr>
                <w:sz w:val="14"/>
              </w:rPr>
              <w:t>.</w:t>
            </w:r>
            <w:r>
              <w:rPr>
                <w:sz w:val="14"/>
              </w:rPr>
              <w:t xml:space="preserve"> </w:t>
            </w: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6096" w:type="dxa"/>
            <w:gridSpan w:val="3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DF393F" w:rsidRPr="0007235E" w:rsidRDefault="00DF393F" w:rsidP="0057312B">
            <w:pPr>
              <w:spacing w:before="60"/>
              <w:ind w:left="113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145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F393F" w:rsidRPr="0007235E" w:rsidRDefault="00DF393F" w:rsidP="0057312B">
            <w:pPr>
              <w:spacing w:before="60"/>
              <w:jc w:val="center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</w:tr>
      <w:tr w:rsidR="00DF393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2827" w:type="dxa"/>
            <w:gridSpan w:val="2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DF393F" w:rsidRPr="0007235E" w:rsidRDefault="00DF393F" w:rsidP="0057312B">
            <w:pPr>
              <w:spacing w:before="60"/>
              <w:ind w:left="113"/>
              <w:rPr>
                <w:sz w:val="14"/>
              </w:rPr>
            </w:pPr>
            <w:r w:rsidRPr="0007235E">
              <w:rPr>
                <w:sz w:val="14"/>
              </w:rPr>
              <w:t>1</w:t>
            </w:r>
            <w:r>
              <w:rPr>
                <w:sz w:val="14"/>
              </w:rPr>
              <w:t>9</w:t>
            </w:r>
            <w:r w:rsidRPr="0007235E">
              <w:rPr>
                <w:sz w:val="14"/>
              </w:rPr>
              <w:t>.</w:t>
            </w:r>
            <w:r>
              <w:rPr>
                <w:sz w:val="14"/>
              </w:rPr>
              <w:t xml:space="preserve"> </w:t>
            </w: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6096" w:type="dxa"/>
            <w:gridSpan w:val="3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DF393F" w:rsidRPr="0007235E" w:rsidRDefault="00DF393F" w:rsidP="0057312B">
            <w:pPr>
              <w:spacing w:before="60"/>
              <w:ind w:left="113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145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F393F" w:rsidRPr="0007235E" w:rsidRDefault="00DF393F" w:rsidP="0057312B">
            <w:pPr>
              <w:spacing w:before="60"/>
              <w:jc w:val="center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</w:tr>
      <w:tr w:rsidR="00DF393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2827" w:type="dxa"/>
            <w:gridSpan w:val="2"/>
            <w:tcBorders>
              <w:top w:val="dotted" w:sz="6" w:space="0" w:color="auto"/>
              <w:bottom w:val="single" w:sz="6" w:space="0" w:color="auto"/>
              <w:right w:val="single" w:sz="6" w:space="0" w:color="auto"/>
            </w:tcBorders>
          </w:tcPr>
          <w:p w:rsidR="00DF393F" w:rsidRPr="0007235E" w:rsidRDefault="00DF393F" w:rsidP="0057312B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20</w:t>
            </w:r>
            <w:r w:rsidRPr="0007235E">
              <w:rPr>
                <w:sz w:val="14"/>
              </w:rPr>
              <w:t>.</w:t>
            </w:r>
            <w:r>
              <w:rPr>
                <w:sz w:val="14"/>
              </w:rPr>
              <w:t xml:space="preserve"> </w:t>
            </w: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6096" w:type="dxa"/>
            <w:gridSpan w:val="3"/>
            <w:tcBorders>
              <w:top w:val="dotted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93F" w:rsidRPr="0007235E" w:rsidRDefault="00DF393F" w:rsidP="0057312B">
            <w:pPr>
              <w:spacing w:before="60"/>
              <w:ind w:left="113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  <w:tc>
          <w:tcPr>
            <w:tcW w:w="1456" w:type="dxa"/>
            <w:tcBorders>
              <w:top w:val="dotted" w:sz="6" w:space="0" w:color="auto"/>
              <w:left w:val="single" w:sz="6" w:space="0" w:color="auto"/>
              <w:bottom w:val="single" w:sz="6" w:space="0" w:color="auto"/>
            </w:tcBorders>
          </w:tcPr>
          <w:p w:rsidR="00DF393F" w:rsidRPr="0007235E" w:rsidRDefault="00DF393F" w:rsidP="0057312B">
            <w:pPr>
              <w:spacing w:before="60"/>
              <w:jc w:val="center"/>
              <w:rPr>
                <w:sz w:val="18"/>
                <w:szCs w:val="18"/>
              </w:rPr>
            </w:pPr>
            <w:r w:rsidRPr="0007235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235E">
              <w:rPr>
                <w:sz w:val="18"/>
                <w:szCs w:val="18"/>
              </w:rPr>
              <w:instrText xml:space="preserve"> FORMTEXT </w:instrText>
            </w:r>
            <w:r w:rsidRPr="0007235E">
              <w:rPr>
                <w:sz w:val="18"/>
                <w:szCs w:val="18"/>
              </w:rPr>
            </w:r>
            <w:r w:rsidRPr="0007235E">
              <w:rPr>
                <w:sz w:val="18"/>
                <w:szCs w:val="18"/>
              </w:rPr>
              <w:fldChar w:fldCharType="separate"/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t> </w:t>
            </w:r>
            <w:r w:rsidRPr="0007235E">
              <w:rPr>
                <w:sz w:val="18"/>
                <w:szCs w:val="18"/>
              </w:rPr>
              <w:fldChar w:fldCharType="end"/>
            </w:r>
          </w:p>
        </w:tc>
      </w:tr>
      <w:tr w:rsidR="0007235E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</w:trPr>
        <w:tc>
          <w:tcPr>
            <w:tcW w:w="5189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35E" w:rsidRDefault="0007235E" w:rsidP="0007235E">
            <w:pPr>
              <w:spacing w:before="60"/>
              <w:ind w:left="113" w:right="11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Ativo </w:t>
            </w:r>
            <w:r w:rsidR="00DF393F">
              <w:rPr>
                <w:sz w:val="14"/>
              </w:rPr>
              <w:t>(</w:t>
            </w:r>
            <w:r>
              <w:rPr>
                <w:sz w:val="14"/>
              </w:rPr>
              <w:t>R$</w:t>
            </w:r>
            <w:r w:rsidR="00DF393F">
              <w:rPr>
                <w:sz w:val="14"/>
              </w:rPr>
              <w:t>)</w:t>
            </w:r>
          </w:p>
        </w:tc>
        <w:tc>
          <w:tcPr>
            <w:tcW w:w="51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35E" w:rsidRDefault="0007235E" w:rsidP="0007235E">
            <w:pPr>
              <w:spacing w:before="60"/>
              <w:ind w:left="113" w:right="11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Passivo </w:t>
            </w:r>
            <w:r w:rsidR="00DF393F">
              <w:rPr>
                <w:sz w:val="14"/>
              </w:rPr>
              <w:t>(</w:t>
            </w:r>
            <w:r>
              <w:rPr>
                <w:sz w:val="14"/>
              </w:rPr>
              <w:t>R$</w:t>
            </w:r>
            <w:r w:rsidR="00DF393F">
              <w:rPr>
                <w:sz w:val="14"/>
              </w:rPr>
              <w:t>)</w:t>
            </w:r>
          </w:p>
        </w:tc>
      </w:tr>
      <w:tr w:rsidR="0007235E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9"/>
        </w:trPr>
        <w:tc>
          <w:tcPr>
            <w:tcW w:w="5189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35E" w:rsidRDefault="0007235E" w:rsidP="0007235E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1.0 Circulante</w:t>
            </w:r>
          </w:p>
          <w:p w:rsidR="0007235E" w:rsidRPr="00DF393F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DF393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F393F">
              <w:rPr>
                <w:sz w:val="18"/>
                <w:szCs w:val="18"/>
              </w:rPr>
              <w:instrText xml:space="preserve"> FORMTEXT </w:instrText>
            </w:r>
            <w:r w:rsidRPr="00DF393F">
              <w:rPr>
                <w:sz w:val="18"/>
                <w:szCs w:val="18"/>
              </w:rPr>
            </w:r>
            <w:r w:rsidRPr="00DF393F">
              <w:rPr>
                <w:sz w:val="18"/>
                <w:szCs w:val="18"/>
              </w:rPr>
              <w:fldChar w:fldCharType="separate"/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fldChar w:fldCharType="end"/>
            </w:r>
          </w:p>
        </w:tc>
        <w:tc>
          <w:tcPr>
            <w:tcW w:w="51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35E" w:rsidRDefault="0007235E" w:rsidP="0007235E">
            <w:pPr>
              <w:tabs>
                <w:tab w:val="num" w:pos="720"/>
              </w:tabs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1.0 Circulante</w:t>
            </w:r>
          </w:p>
          <w:p w:rsidR="0007235E" w:rsidRPr="00DF393F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DF393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F393F">
              <w:rPr>
                <w:sz w:val="18"/>
                <w:szCs w:val="18"/>
              </w:rPr>
              <w:instrText xml:space="preserve"> FORMTEXT </w:instrText>
            </w:r>
            <w:r w:rsidRPr="00DF393F">
              <w:rPr>
                <w:sz w:val="18"/>
                <w:szCs w:val="18"/>
              </w:rPr>
            </w:r>
            <w:r w:rsidRPr="00DF393F">
              <w:rPr>
                <w:sz w:val="18"/>
                <w:szCs w:val="18"/>
              </w:rPr>
              <w:fldChar w:fldCharType="separate"/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fldChar w:fldCharType="end"/>
            </w:r>
          </w:p>
        </w:tc>
      </w:tr>
      <w:tr w:rsidR="0007235E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9"/>
        </w:trPr>
        <w:tc>
          <w:tcPr>
            <w:tcW w:w="5189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35E" w:rsidRDefault="0007235E" w:rsidP="0007235E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2.0 Realizável a Longo Prazo</w:t>
            </w:r>
          </w:p>
          <w:p w:rsidR="0007235E" w:rsidRPr="00DF393F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DF393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F393F">
              <w:rPr>
                <w:sz w:val="18"/>
                <w:szCs w:val="18"/>
              </w:rPr>
              <w:instrText xml:space="preserve"> FORMTEXT </w:instrText>
            </w:r>
            <w:r w:rsidRPr="00DF393F">
              <w:rPr>
                <w:sz w:val="18"/>
                <w:szCs w:val="18"/>
              </w:rPr>
            </w:r>
            <w:r w:rsidRPr="00DF393F">
              <w:rPr>
                <w:sz w:val="18"/>
                <w:szCs w:val="18"/>
              </w:rPr>
              <w:fldChar w:fldCharType="separate"/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fldChar w:fldCharType="end"/>
            </w:r>
          </w:p>
        </w:tc>
        <w:tc>
          <w:tcPr>
            <w:tcW w:w="51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35E" w:rsidRDefault="0007235E" w:rsidP="0007235E">
            <w:pPr>
              <w:tabs>
                <w:tab w:val="num" w:pos="720"/>
              </w:tabs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2.0 Exigível a Longo Prazo</w:t>
            </w:r>
          </w:p>
          <w:p w:rsidR="0007235E" w:rsidRPr="00DF393F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DF393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F393F">
              <w:rPr>
                <w:sz w:val="18"/>
                <w:szCs w:val="18"/>
              </w:rPr>
              <w:instrText xml:space="preserve"> FORMTEXT </w:instrText>
            </w:r>
            <w:r w:rsidRPr="00DF393F">
              <w:rPr>
                <w:sz w:val="18"/>
                <w:szCs w:val="18"/>
              </w:rPr>
            </w:r>
            <w:r w:rsidRPr="00DF393F">
              <w:rPr>
                <w:sz w:val="18"/>
                <w:szCs w:val="18"/>
              </w:rPr>
              <w:fldChar w:fldCharType="separate"/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fldChar w:fldCharType="end"/>
            </w:r>
          </w:p>
        </w:tc>
      </w:tr>
      <w:tr w:rsidR="0007235E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9"/>
        </w:trPr>
        <w:tc>
          <w:tcPr>
            <w:tcW w:w="5189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35E" w:rsidRDefault="0007235E" w:rsidP="0007235E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3.0 Permanente</w:t>
            </w:r>
          </w:p>
          <w:p w:rsidR="0007235E" w:rsidRPr="00DF393F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DF393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F393F">
              <w:rPr>
                <w:sz w:val="18"/>
                <w:szCs w:val="18"/>
              </w:rPr>
              <w:instrText xml:space="preserve"> FORMTEXT </w:instrText>
            </w:r>
            <w:r w:rsidRPr="00DF393F">
              <w:rPr>
                <w:sz w:val="18"/>
                <w:szCs w:val="18"/>
              </w:rPr>
            </w:r>
            <w:r w:rsidRPr="00DF393F">
              <w:rPr>
                <w:sz w:val="18"/>
                <w:szCs w:val="18"/>
              </w:rPr>
              <w:fldChar w:fldCharType="separate"/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fldChar w:fldCharType="end"/>
            </w:r>
          </w:p>
        </w:tc>
        <w:tc>
          <w:tcPr>
            <w:tcW w:w="51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35E" w:rsidRDefault="0007235E" w:rsidP="0007235E">
            <w:pPr>
              <w:tabs>
                <w:tab w:val="num" w:pos="720"/>
              </w:tabs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3.0 Resultado Exercícios Futuros</w:t>
            </w:r>
          </w:p>
          <w:p w:rsidR="0007235E" w:rsidRPr="00DF393F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DF393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F393F">
              <w:rPr>
                <w:sz w:val="18"/>
                <w:szCs w:val="18"/>
              </w:rPr>
              <w:instrText xml:space="preserve"> FORMTEXT </w:instrText>
            </w:r>
            <w:r w:rsidRPr="00DF393F">
              <w:rPr>
                <w:sz w:val="18"/>
                <w:szCs w:val="18"/>
              </w:rPr>
            </w:r>
            <w:r w:rsidRPr="00DF393F">
              <w:rPr>
                <w:sz w:val="18"/>
                <w:szCs w:val="18"/>
              </w:rPr>
              <w:fldChar w:fldCharType="separate"/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fldChar w:fldCharType="end"/>
            </w:r>
          </w:p>
        </w:tc>
      </w:tr>
      <w:tr w:rsidR="0007235E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9"/>
        </w:trPr>
        <w:tc>
          <w:tcPr>
            <w:tcW w:w="5189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35E" w:rsidRDefault="0007235E" w:rsidP="0007235E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3.1 Investimento</w:t>
            </w:r>
          </w:p>
          <w:p w:rsidR="0007235E" w:rsidRPr="00DF393F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DF393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F393F">
              <w:rPr>
                <w:sz w:val="18"/>
                <w:szCs w:val="18"/>
              </w:rPr>
              <w:instrText xml:space="preserve"> FORMTEXT </w:instrText>
            </w:r>
            <w:r w:rsidRPr="00DF393F">
              <w:rPr>
                <w:sz w:val="18"/>
                <w:szCs w:val="18"/>
              </w:rPr>
            </w:r>
            <w:r w:rsidRPr="00DF393F">
              <w:rPr>
                <w:sz w:val="18"/>
                <w:szCs w:val="18"/>
              </w:rPr>
              <w:fldChar w:fldCharType="separate"/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fldChar w:fldCharType="end"/>
            </w:r>
          </w:p>
        </w:tc>
        <w:tc>
          <w:tcPr>
            <w:tcW w:w="51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35E" w:rsidRDefault="0007235E" w:rsidP="0007235E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4.0 Patrimônio Líquido</w:t>
            </w:r>
          </w:p>
          <w:p w:rsidR="0007235E" w:rsidRPr="00DF393F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DF393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F393F">
              <w:rPr>
                <w:sz w:val="18"/>
                <w:szCs w:val="18"/>
              </w:rPr>
              <w:instrText xml:space="preserve"> FORMTEXT </w:instrText>
            </w:r>
            <w:r w:rsidRPr="00DF393F">
              <w:rPr>
                <w:sz w:val="18"/>
                <w:szCs w:val="18"/>
              </w:rPr>
            </w:r>
            <w:r w:rsidRPr="00DF393F">
              <w:rPr>
                <w:sz w:val="18"/>
                <w:szCs w:val="18"/>
              </w:rPr>
              <w:fldChar w:fldCharType="separate"/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fldChar w:fldCharType="end"/>
            </w:r>
          </w:p>
        </w:tc>
      </w:tr>
      <w:tr w:rsidR="0007235E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9"/>
        </w:trPr>
        <w:tc>
          <w:tcPr>
            <w:tcW w:w="5189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35E" w:rsidRDefault="0007235E" w:rsidP="0007235E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Ativo Total</w:t>
            </w:r>
          </w:p>
          <w:p w:rsidR="0007235E" w:rsidRPr="00DF393F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DF393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F393F">
              <w:rPr>
                <w:sz w:val="18"/>
                <w:szCs w:val="18"/>
              </w:rPr>
              <w:instrText xml:space="preserve"> FORMTEXT </w:instrText>
            </w:r>
            <w:r w:rsidRPr="00DF393F">
              <w:rPr>
                <w:sz w:val="18"/>
                <w:szCs w:val="18"/>
              </w:rPr>
            </w:r>
            <w:r w:rsidRPr="00DF393F">
              <w:rPr>
                <w:sz w:val="18"/>
                <w:szCs w:val="18"/>
              </w:rPr>
              <w:fldChar w:fldCharType="separate"/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fldChar w:fldCharType="end"/>
            </w:r>
          </w:p>
        </w:tc>
        <w:tc>
          <w:tcPr>
            <w:tcW w:w="51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35E" w:rsidRDefault="0007235E" w:rsidP="0007235E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Passivo Total</w:t>
            </w:r>
          </w:p>
          <w:p w:rsidR="0007235E" w:rsidRPr="00DF393F" w:rsidRDefault="0007235E" w:rsidP="0007235E">
            <w:pPr>
              <w:spacing w:before="60"/>
              <w:ind w:left="113"/>
              <w:rPr>
                <w:sz w:val="18"/>
                <w:szCs w:val="18"/>
              </w:rPr>
            </w:pPr>
            <w:r w:rsidRPr="00DF393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F393F">
              <w:rPr>
                <w:sz w:val="18"/>
                <w:szCs w:val="18"/>
              </w:rPr>
              <w:instrText xml:space="preserve"> FORMTEXT </w:instrText>
            </w:r>
            <w:r w:rsidRPr="00DF393F">
              <w:rPr>
                <w:sz w:val="18"/>
                <w:szCs w:val="18"/>
              </w:rPr>
            </w:r>
            <w:r w:rsidRPr="00DF393F">
              <w:rPr>
                <w:sz w:val="18"/>
                <w:szCs w:val="18"/>
              </w:rPr>
              <w:fldChar w:fldCharType="separate"/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fldChar w:fldCharType="end"/>
            </w:r>
          </w:p>
        </w:tc>
      </w:tr>
      <w:tr w:rsidR="00DF393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9"/>
        </w:trPr>
        <w:tc>
          <w:tcPr>
            <w:tcW w:w="18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93F" w:rsidRDefault="00DF393F" w:rsidP="00DF393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Data Balanço Patrimonial</w:t>
            </w:r>
          </w:p>
          <w:p w:rsidR="00DF393F" w:rsidRDefault="00DF393F" w:rsidP="00DF393F">
            <w:pPr>
              <w:spacing w:before="60"/>
              <w:ind w:left="113"/>
              <w:rPr>
                <w:sz w:val="14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 w:rsidRPr="00746C7D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Pr="00DF393F">
              <w:rPr>
                <w:sz w:val="24"/>
                <w:szCs w:val="24"/>
              </w:rPr>
              <w:t>/</w:t>
            </w:r>
            <w:r>
              <w:rPr>
                <w:sz w:val="14"/>
              </w:rPr>
              <w:t xml:space="preserve"> </w:t>
            </w: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 w:rsidRPr="00746C7D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Pr="00DF393F">
              <w:rPr>
                <w:sz w:val="24"/>
                <w:szCs w:val="24"/>
              </w:rPr>
              <w:t>/</w:t>
            </w:r>
            <w:r>
              <w:rPr>
                <w:sz w:val="14"/>
              </w:rPr>
              <w:t xml:space="preserve"> </w:t>
            </w: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 w:rsidRPr="00746C7D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93F" w:rsidRDefault="00DF393F" w:rsidP="00DF393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Capital Integralizado (R$)</w:t>
            </w:r>
          </w:p>
          <w:p w:rsidR="00DF393F" w:rsidRPr="00DF393F" w:rsidRDefault="00DF393F" w:rsidP="00DF393F">
            <w:pPr>
              <w:spacing w:before="60"/>
              <w:ind w:left="113"/>
              <w:rPr>
                <w:sz w:val="18"/>
                <w:szCs w:val="18"/>
              </w:rPr>
            </w:pPr>
            <w:r w:rsidRPr="00DF393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F393F">
              <w:rPr>
                <w:sz w:val="18"/>
                <w:szCs w:val="18"/>
              </w:rPr>
              <w:instrText xml:space="preserve"> FORMTEXT </w:instrText>
            </w:r>
            <w:r w:rsidRPr="00DF393F">
              <w:rPr>
                <w:sz w:val="18"/>
                <w:szCs w:val="18"/>
              </w:rPr>
            </w:r>
            <w:r w:rsidRPr="00DF393F">
              <w:rPr>
                <w:sz w:val="18"/>
                <w:szCs w:val="18"/>
              </w:rPr>
              <w:fldChar w:fldCharType="separate"/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fldChar w:fldCharType="end"/>
            </w:r>
          </w:p>
        </w:tc>
        <w:tc>
          <w:tcPr>
            <w:tcW w:w="42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F393F" w:rsidRDefault="00DF393F" w:rsidP="00DF393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Receita Operacional Líquida (R$)</w:t>
            </w:r>
          </w:p>
          <w:p w:rsidR="00DF393F" w:rsidRPr="00DF393F" w:rsidRDefault="00DF393F" w:rsidP="00DF393F">
            <w:pPr>
              <w:spacing w:before="60"/>
              <w:ind w:left="113"/>
              <w:rPr>
                <w:sz w:val="18"/>
                <w:szCs w:val="18"/>
              </w:rPr>
            </w:pPr>
            <w:r w:rsidRPr="00DF393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F393F">
              <w:rPr>
                <w:sz w:val="18"/>
                <w:szCs w:val="18"/>
              </w:rPr>
              <w:instrText xml:space="preserve"> FORMTEXT </w:instrText>
            </w:r>
            <w:r w:rsidRPr="00DF393F">
              <w:rPr>
                <w:sz w:val="18"/>
                <w:szCs w:val="18"/>
              </w:rPr>
            </w:r>
            <w:r w:rsidRPr="00DF393F">
              <w:rPr>
                <w:sz w:val="18"/>
                <w:szCs w:val="18"/>
              </w:rPr>
              <w:fldChar w:fldCharType="separate"/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fldChar w:fldCharType="end"/>
            </w:r>
          </w:p>
        </w:tc>
      </w:tr>
      <w:tr w:rsidR="00DF393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9"/>
        </w:trPr>
        <w:tc>
          <w:tcPr>
            <w:tcW w:w="18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93F" w:rsidRDefault="00DF393F" w:rsidP="00DF393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Data Solicitação</w:t>
            </w:r>
          </w:p>
          <w:p w:rsidR="00DF393F" w:rsidRDefault="00DF393F" w:rsidP="00DF393F">
            <w:pPr>
              <w:spacing w:before="60"/>
              <w:ind w:left="113"/>
              <w:rPr>
                <w:sz w:val="14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 w:rsidRPr="00746C7D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Pr="00DF393F">
              <w:rPr>
                <w:sz w:val="24"/>
                <w:szCs w:val="24"/>
              </w:rPr>
              <w:t>/</w:t>
            </w:r>
            <w:r>
              <w:rPr>
                <w:sz w:val="14"/>
              </w:rPr>
              <w:t xml:space="preserve"> </w:t>
            </w: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 w:rsidRPr="00746C7D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Pr="00DF393F">
              <w:rPr>
                <w:sz w:val="24"/>
                <w:szCs w:val="24"/>
              </w:rPr>
              <w:t>/</w:t>
            </w:r>
            <w:r>
              <w:rPr>
                <w:sz w:val="14"/>
              </w:rPr>
              <w:t xml:space="preserve"> </w:t>
            </w: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 w:rsidRPr="00746C7D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F393F" w:rsidRPr="00DF393F" w:rsidRDefault="00DF393F" w:rsidP="00DF393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Assinatura do Representante Legal da Empresa</w:t>
            </w:r>
          </w:p>
        </w:tc>
      </w:tr>
      <w:tr w:rsidR="00DF393F" w:rsidRPr="005022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9"/>
        </w:trPr>
        <w:tc>
          <w:tcPr>
            <w:tcW w:w="18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93F" w:rsidRDefault="00DF393F" w:rsidP="00DF393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Data Conferência</w:t>
            </w:r>
          </w:p>
          <w:p w:rsidR="00DF393F" w:rsidRDefault="00DF393F" w:rsidP="00DF393F">
            <w:pPr>
              <w:spacing w:before="60"/>
              <w:ind w:left="113"/>
              <w:rPr>
                <w:sz w:val="14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 w:rsidRPr="00746C7D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Pr="00DF393F">
              <w:rPr>
                <w:sz w:val="24"/>
                <w:szCs w:val="24"/>
              </w:rPr>
              <w:t>/</w:t>
            </w:r>
            <w:r>
              <w:rPr>
                <w:sz w:val="14"/>
              </w:rPr>
              <w:t xml:space="preserve"> </w:t>
            </w: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 w:rsidRPr="00746C7D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Pr="00DF393F">
              <w:rPr>
                <w:sz w:val="24"/>
                <w:szCs w:val="24"/>
              </w:rPr>
              <w:t>/</w:t>
            </w:r>
            <w:r>
              <w:rPr>
                <w:sz w:val="14"/>
              </w:rPr>
              <w:t xml:space="preserve"> </w:t>
            </w: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 w:rsidRPr="00746C7D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93F" w:rsidRDefault="00DF393F" w:rsidP="00DF393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Nome do Conferente</w:t>
            </w:r>
          </w:p>
          <w:p w:rsidR="00DF393F" w:rsidRPr="00DF393F" w:rsidRDefault="00DF393F" w:rsidP="00DF393F">
            <w:pPr>
              <w:spacing w:before="60"/>
              <w:ind w:left="113"/>
              <w:rPr>
                <w:sz w:val="18"/>
                <w:szCs w:val="18"/>
              </w:rPr>
            </w:pPr>
            <w:r w:rsidRPr="00DF393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F393F">
              <w:rPr>
                <w:sz w:val="18"/>
                <w:szCs w:val="18"/>
              </w:rPr>
              <w:instrText xml:space="preserve"> FORMTEXT </w:instrText>
            </w:r>
            <w:r w:rsidRPr="00DF393F">
              <w:rPr>
                <w:sz w:val="18"/>
                <w:szCs w:val="18"/>
              </w:rPr>
            </w:r>
            <w:r w:rsidRPr="00DF393F">
              <w:rPr>
                <w:sz w:val="18"/>
                <w:szCs w:val="18"/>
              </w:rPr>
              <w:fldChar w:fldCharType="separate"/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t> </w:t>
            </w:r>
            <w:r w:rsidRPr="00DF393F">
              <w:rPr>
                <w:sz w:val="18"/>
                <w:szCs w:val="18"/>
              </w:rPr>
              <w:fldChar w:fldCharType="end"/>
            </w:r>
          </w:p>
        </w:tc>
        <w:tc>
          <w:tcPr>
            <w:tcW w:w="42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F393F" w:rsidRPr="00DF393F" w:rsidRDefault="00DF393F" w:rsidP="00DF393F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Assinatura do Conferente</w:t>
            </w:r>
          </w:p>
        </w:tc>
      </w:tr>
    </w:tbl>
    <w:p w:rsidR="00180CF5" w:rsidRDefault="00DF393F" w:rsidP="00DF393F">
      <w:pPr>
        <w:spacing w:before="60"/>
        <w:jc w:val="right"/>
        <w:rPr>
          <w:sz w:val="10"/>
        </w:rPr>
      </w:pPr>
      <w:r>
        <w:rPr>
          <w:sz w:val="10"/>
        </w:rPr>
        <w:t xml:space="preserve">Folha </w:t>
      </w:r>
      <w:r w:rsidRPr="0007235E">
        <w:rPr>
          <w:sz w:val="10"/>
        </w:rPr>
        <w:fldChar w:fldCharType="begin"/>
      </w:r>
      <w:r w:rsidRPr="0007235E">
        <w:rPr>
          <w:sz w:val="10"/>
        </w:rPr>
        <w:instrText xml:space="preserve"> PAGE </w:instrText>
      </w:r>
      <w:r w:rsidRPr="0007235E">
        <w:rPr>
          <w:sz w:val="10"/>
        </w:rPr>
        <w:fldChar w:fldCharType="separate"/>
      </w:r>
      <w:r w:rsidR="00CF5075">
        <w:rPr>
          <w:noProof/>
          <w:sz w:val="10"/>
        </w:rPr>
        <w:t>2</w:t>
      </w:r>
      <w:r w:rsidRPr="0007235E">
        <w:rPr>
          <w:sz w:val="10"/>
        </w:rPr>
        <w:fldChar w:fldCharType="end"/>
      </w:r>
      <w:r w:rsidRPr="0007235E">
        <w:rPr>
          <w:sz w:val="10"/>
        </w:rPr>
        <w:t>/</w:t>
      </w:r>
      <w:r w:rsidRPr="0007235E">
        <w:rPr>
          <w:sz w:val="10"/>
        </w:rPr>
        <w:fldChar w:fldCharType="begin"/>
      </w:r>
      <w:r w:rsidRPr="0007235E">
        <w:rPr>
          <w:sz w:val="10"/>
        </w:rPr>
        <w:instrText xml:space="preserve"> NUMPAGES </w:instrText>
      </w:r>
      <w:r w:rsidRPr="0007235E">
        <w:rPr>
          <w:sz w:val="10"/>
        </w:rPr>
        <w:fldChar w:fldCharType="separate"/>
      </w:r>
      <w:r w:rsidR="00A03BA0">
        <w:rPr>
          <w:noProof/>
          <w:sz w:val="10"/>
        </w:rPr>
        <w:t>3</w:t>
      </w:r>
      <w:r w:rsidRPr="0007235E">
        <w:rPr>
          <w:sz w:val="10"/>
        </w:rPr>
        <w:fldChar w:fldCharType="end"/>
      </w:r>
    </w:p>
    <w:p w:rsidR="00180CF5" w:rsidRDefault="00180CF5" w:rsidP="00DF393F">
      <w:pPr>
        <w:spacing w:before="60"/>
        <w:jc w:val="right"/>
        <w:rPr>
          <w:sz w:val="10"/>
        </w:rPr>
      </w:pPr>
      <w:r>
        <w:rPr>
          <w:sz w:val="10"/>
        </w:rPr>
        <w:br w:type="page"/>
      </w:r>
    </w:p>
    <w:tbl>
      <w:tblPr>
        <w:tblW w:w="10379" w:type="dxa"/>
        <w:tblInd w:w="8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6"/>
        <w:gridCol w:w="868"/>
        <w:gridCol w:w="972"/>
        <w:gridCol w:w="992"/>
        <w:gridCol w:w="992"/>
        <w:gridCol w:w="519"/>
        <w:gridCol w:w="4167"/>
        <w:gridCol w:w="1023"/>
      </w:tblGrid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980"/>
        </w:trPr>
        <w:tc>
          <w:tcPr>
            <w:tcW w:w="9356" w:type="dxa"/>
            <w:gridSpan w:val="7"/>
            <w:tcBorders>
              <w:bottom w:val="single" w:sz="6" w:space="0" w:color="auto"/>
            </w:tcBorders>
          </w:tcPr>
          <w:p w:rsidR="00180CF5" w:rsidRDefault="00180CF5" w:rsidP="00741AF1">
            <w:pPr>
              <w:rPr>
                <w:sz w:val="14"/>
              </w:rPr>
            </w:pPr>
            <w:r>
              <w:rPr>
                <w:noProof/>
              </w:rPr>
              <w:pict>
                <v:rect id="_x0000_s1065" style="position:absolute;margin-left:195.35pt;margin-top:6.5pt;width:318.1pt;height:19.85pt;z-index:251663360;mso-position-horizontal-relative:margin" o:allowincell="f" filled="f" stroked="f" strokeweight="0">
                  <v:textbox inset="0,0,0,0">
                    <w:txbxContent>
                      <w:p w:rsidR="00180CF5" w:rsidRDefault="00180CF5" w:rsidP="00180CF5">
                        <w:pPr>
                          <w:jc w:val="right"/>
                          <w:rPr>
                            <w:rFonts w:ascii="Arial Black" w:hAnsi="Arial Black"/>
                            <w:b/>
                            <w:sz w:val="28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sz w:val="28"/>
                          </w:rPr>
                          <w:t>PLANILHA DESCRITIVA DAS FAMÍLIAS</w:t>
                        </w:r>
                      </w:p>
                    </w:txbxContent>
                  </v:textbox>
                  <w10:wrap anchorx="margin"/>
                </v:rect>
              </w:pict>
            </w:r>
            <w:r>
              <w:rPr>
                <w:noProof/>
              </w:rPr>
              <w:pict>
                <v:rect id="_x0000_s1064" style="position:absolute;margin-left:42.55pt;margin-top:8.5pt;width:141.75pt;height:31.2pt;z-index:251662336;mso-position-horizontal-relative:margin" o:allowincell="f" filled="f" stroked="f" strokeweight="0">
                  <v:textbox inset="0,0,0,0">
                    <w:txbxContent>
                      <w:p w:rsidR="00863E2B" w:rsidRDefault="00863E2B" w:rsidP="00863E2B">
                        <w:pPr>
                          <w:rPr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b/>
                            <w:i/>
                          </w:rPr>
                          <w:t>E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 xml:space="preserve">STADO DA </w:t>
                        </w:r>
                        <w:r>
                          <w:rPr>
                            <w:b/>
                            <w:i/>
                          </w:rPr>
                          <w:t>B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>AHIA</w:t>
                        </w:r>
                      </w:p>
                      <w:p w:rsidR="00180CF5" w:rsidRPr="007573D7" w:rsidRDefault="00180CF5" w:rsidP="00180CF5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7573D7">
                          <w:rPr>
                            <w:b/>
                            <w:sz w:val="16"/>
                            <w:szCs w:val="16"/>
                          </w:rPr>
                          <w:t>Secretaria da Administração</w:t>
                        </w:r>
                      </w:p>
                    </w:txbxContent>
                  </v:textbox>
                  <w10:wrap anchorx="margin"/>
                </v:rect>
              </w:pict>
            </w:r>
            <w:r w:rsidR="00A03BA0">
              <w:rPr>
                <w:noProof/>
              </w:rPr>
              <w:drawing>
                <wp:inline distT="0" distB="0" distL="0" distR="0">
                  <wp:extent cx="429895" cy="511810"/>
                  <wp:effectExtent l="19050" t="0" r="825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895" cy="511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tcBorders>
              <w:bottom w:val="single" w:sz="6" w:space="0" w:color="auto"/>
            </w:tcBorders>
          </w:tcPr>
          <w:p w:rsidR="00180CF5" w:rsidRDefault="00180CF5" w:rsidP="00741AF1">
            <w:pPr>
              <w:ind w:left="113"/>
              <w:rPr>
                <w:b/>
                <w:sz w:val="14"/>
              </w:rPr>
            </w:pPr>
          </w:p>
          <w:p w:rsidR="00180CF5" w:rsidRDefault="00180CF5" w:rsidP="00741AF1">
            <w:pPr>
              <w:ind w:left="113"/>
              <w:rPr>
                <w:b/>
                <w:sz w:val="14"/>
              </w:rPr>
            </w:pPr>
          </w:p>
          <w:p w:rsidR="00180CF5" w:rsidRDefault="00180CF5" w:rsidP="00741AF1">
            <w:pPr>
              <w:ind w:left="113"/>
              <w:rPr>
                <w:b/>
                <w:sz w:val="14"/>
              </w:rPr>
            </w:pPr>
          </w:p>
          <w:p w:rsidR="00180CF5" w:rsidRDefault="00180CF5" w:rsidP="00741AF1">
            <w:pPr>
              <w:pStyle w:val="Ttulo1"/>
            </w:pP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39"/>
        </w:trPr>
        <w:tc>
          <w:tcPr>
            <w:tcW w:w="10379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Razão Social</w:t>
            </w:r>
          </w:p>
          <w:p w:rsidR="00180CF5" w:rsidRPr="003671CE" w:rsidRDefault="00180CF5" w:rsidP="00741AF1">
            <w:pPr>
              <w:spacing w:before="60"/>
              <w:ind w:left="113"/>
              <w:rPr>
                <w:sz w:val="18"/>
                <w:szCs w:val="18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8" w:name="Texto1"/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  <w:bookmarkEnd w:id="8"/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39"/>
        </w:trPr>
        <w:tc>
          <w:tcPr>
            <w:tcW w:w="5189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CNPJ / CPF</w:t>
            </w:r>
          </w:p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1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CRC / CRS</w:t>
            </w:r>
          </w:p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6"/>
        </w:trPr>
        <w:tc>
          <w:tcPr>
            <w:tcW w:w="10379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AA2609">
              <w:rPr>
                <w:b/>
                <w:sz w:val="14"/>
              </w:rPr>
              <w:t>Obs</w:t>
            </w:r>
            <w:r>
              <w:rPr>
                <w:sz w:val="14"/>
              </w:rPr>
              <w:t>.: O cadastramento de famílias (ramo de atividade) deverá ser realizado em conformidade com o estabelecido no objeto do Contrato Social/Estatuto de Empresa</w:t>
            </w:r>
          </w:p>
          <w:p w:rsidR="00180CF5" w:rsidRDefault="00180CF5" w:rsidP="00741AF1">
            <w:pPr>
              <w:spacing w:before="60"/>
              <w:ind w:left="356"/>
              <w:rPr>
                <w:sz w:val="14"/>
              </w:rPr>
            </w:pPr>
            <w:r>
              <w:rPr>
                <w:sz w:val="14"/>
              </w:rPr>
              <w:t>A definição das famílias é de responsabilidade da empresa solicitante.</w:t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84"/>
        </w:trPr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>
              <w:rPr>
                <w:sz w:val="14"/>
              </w:rPr>
              <w:t>Famílias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>
              <w:rPr>
                <w:sz w:val="14"/>
              </w:rPr>
              <w:t>Fabricante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>
              <w:rPr>
                <w:sz w:val="14"/>
              </w:rPr>
              <w:t>Distribuidor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>
              <w:rPr>
                <w:sz w:val="14"/>
              </w:rPr>
              <w:t>Revendedor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>
              <w:rPr>
                <w:sz w:val="14"/>
              </w:rPr>
              <w:t>Serviços</w:t>
            </w:r>
          </w:p>
        </w:tc>
        <w:tc>
          <w:tcPr>
            <w:tcW w:w="5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>
              <w:rPr>
                <w:sz w:val="14"/>
              </w:rPr>
              <w:t>Análise das famílias (uso do Cadastro de Fornecedores)</w:t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74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9"/>
        </w:trPr>
        <w:tc>
          <w:tcPr>
            <w:tcW w:w="846" w:type="dxa"/>
            <w:tcBorders>
              <w:top w:val="dotted" w:sz="6" w:space="0" w:color="auto"/>
              <w:bottom w:val="single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868" w:type="dxa"/>
            <w:tcBorders>
              <w:top w:val="dotted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72" w:type="dxa"/>
            <w:tcBorders>
              <w:top w:val="dotted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tted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jc w:val="center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09" w:type="dxa"/>
            <w:gridSpan w:val="3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 w:rsidRPr="003671CE">
              <w:rPr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671CE">
              <w:rPr>
                <w:sz w:val="18"/>
                <w:szCs w:val="18"/>
              </w:rPr>
              <w:instrText xml:space="preserve"> FORMTEXT </w:instrText>
            </w:r>
            <w:r w:rsidRPr="003671CE">
              <w:rPr>
                <w:sz w:val="18"/>
                <w:szCs w:val="18"/>
              </w:rPr>
            </w:r>
            <w:r w:rsidRPr="003671CE">
              <w:rPr>
                <w:sz w:val="18"/>
                <w:szCs w:val="18"/>
              </w:rPr>
              <w:fldChar w:fldCharType="separate"/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noProof/>
                <w:sz w:val="18"/>
                <w:szCs w:val="18"/>
              </w:rPr>
              <w:t> </w:t>
            </w:r>
            <w:r w:rsidRPr="003671CE">
              <w:rPr>
                <w:sz w:val="18"/>
                <w:szCs w:val="18"/>
              </w:rPr>
              <w:fldChar w:fldCharType="end"/>
            </w:r>
          </w:p>
        </w:tc>
      </w:tr>
      <w:tr w:rsidR="00180CF5" w:rsidTr="00CF50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39"/>
        </w:trPr>
        <w:tc>
          <w:tcPr>
            <w:tcW w:w="268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Data</w:t>
            </w:r>
          </w:p>
          <w:p w:rsidR="00180CF5" w:rsidRPr="007573D7" w:rsidRDefault="00180CF5" w:rsidP="00741AF1">
            <w:pPr>
              <w:spacing w:before="60"/>
              <w:ind w:left="113"/>
              <w:rPr>
                <w:sz w:val="24"/>
                <w:szCs w:val="24"/>
              </w:rPr>
            </w:pPr>
            <w:r w:rsidRPr="007573D7">
              <w:rPr>
                <w:sz w:val="24"/>
                <w:szCs w:val="24"/>
              </w:rPr>
              <w:t xml:space="preserve">       /       /</w:t>
            </w:r>
          </w:p>
        </w:tc>
        <w:tc>
          <w:tcPr>
            <w:tcW w:w="769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>Ass. Representante Legal</w:t>
            </w:r>
          </w:p>
          <w:p w:rsidR="00180CF5" w:rsidRDefault="00180CF5" w:rsidP="00741AF1">
            <w:pPr>
              <w:spacing w:before="60"/>
              <w:ind w:left="113"/>
              <w:rPr>
                <w:sz w:val="14"/>
              </w:rPr>
            </w:pPr>
          </w:p>
        </w:tc>
      </w:tr>
    </w:tbl>
    <w:p w:rsidR="00050A50" w:rsidRDefault="00050A50" w:rsidP="00DF393F">
      <w:pPr>
        <w:spacing w:before="60"/>
        <w:jc w:val="right"/>
        <w:rPr>
          <w:sz w:val="10"/>
        </w:rPr>
      </w:pPr>
    </w:p>
    <w:tbl>
      <w:tblPr>
        <w:tblW w:w="10379" w:type="dxa"/>
        <w:tblInd w:w="8" w:type="dxa"/>
        <w:tblLayout w:type="fixed"/>
        <w:tblCellMar>
          <w:left w:w="0" w:type="dxa"/>
          <w:right w:w="0" w:type="dxa"/>
        </w:tblCellMar>
        <w:tblLook w:val="0000"/>
      </w:tblPr>
      <w:tblGrid>
        <w:gridCol w:w="5521"/>
        <w:gridCol w:w="1842"/>
        <w:gridCol w:w="1701"/>
        <w:gridCol w:w="1315"/>
      </w:tblGrid>
      <w:tr w:rsidR="00423C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980"/>
        </w:trPr>
        <w:tc>
          <w:tcPr>
            <w:tcW w:w="5521" w:type="dxa"/>
          </w:tcPr>
          <w:p w:rsidR="00423CC6" w:rsidRDefault="00050A50" w:rsidP="0057312B">
            <w:pPr>
              <w:rPr>
                <w:sz w:val="14"/>
              </w:rPr>
            </w:pPr>
            <w:r>
              <w:rPr>
                <w:sz w:val="10"/>
              </w:rPr>
              <w:br w:type="page"/>
            </w:r>
            <w:r w:rsidR="00423CC6">
              <w:rPr>
                <w:noProof/>
              </w:rPr>
              <w:pict>
                <v:rect id="_x0000_s1054" style="position:absolute;margin-left:73.35pt;margin-top:6.5pt;width:440.1pt;height:19.85pt;z-index:251658240;mso-position-horizontal-relative:margin" o:allowincell="f" filled="f" stroked="f" strokeweight="0">
                  <v:textbox inset="0,0,0,0">
                    <w:txbxContent>
                      <w:p w:rsidR="00B32CD7" w:rsidRPr="00423CC6" w:rsidRDefault="00B32CD7" w:rsidP="00423CC6">
                        <w:pPr>
                          <w:jc w:val="right"/>
                          <w:rPr>
                            <w:rFonts w:ascii="Arial Black" w:hAnsi="Arial Black"/>
                            <w:b/>
                            <w:sz w:val="28"/>
                          </w:rPr>
                        </w:pPr>
                        <w:r w:rsidRPr="00423CC6">
                          <w:rPr>
                            <w:rFonts w:ascii="Arial Black" w:hAnsi="Arial Black"/>
                            <w:b/>
                            <w:sz w:val="28"/>
                          </w:rPr>
                          <w:t>COMPROVANTE DE RECEBIMENTO DE DOCUMENTAÇÃO</w:t>
                        </w:r>
                      </w:p>
                    </w:txbxContent>
                  </v:textbox>
                  <w10:wrap anchorx="margin"/>
                </v:rect>
              </w:pict>
            </w:r>
            <w:r w:rsidR="00423CC6">
              <w:rPr>
                <w:b/>
                <w:noProof/>
                <w:sz w:val="14"/>
              </w:rPr>
              <w:pict>
                <v:group id="_x0000_s1055" style="position:absolute;margin-left:273.7pt;margin-top:31.9pt;width:245.45pt;height:60.8pt;z-index:251659264" coordsize="20000,20000">
                  <v:rect id="_x0000_s1056" style="position:absolute;left:615;top:280;width:18925;height:19720" filled="f" stroked="f">
                    <v:textbox style="mso-next-textbox:#_x0000_s1056" inset="1pt,1pt,1pt,1pt">
                      <w:txbxContent>
                        <w:p w:rsidR="00B32CD7" w:rsidRDefault="00B32CD7" w:rsidP="00423CC6">
                          <w:pPr>
                            <w:pBdr>
                              <w:top w:val="single" w:sz="6" w:space="1" w:color="auto"/>
                              <w:left w:val="single" w:sz="6" w:space="1" w:color="auto"/>
                              <w:bottom w:val="single" w:sz="6" w:space="1" w:color="auto"/>
                              <w:right w:val="single" w:sz="6" w:space="1" w:color="auto"/>
                            </w:pBdr>
                            <w:jc w:val="center"/>
                            <w:rPr>
                              <w:sz w:val="10"/>
                            </w:rPr>
                          </w:pPr>
                        </w:p>
                        <w:p w:rsidR="00B32CD7" w:rsidRDefault="00B32CD7" w:rsidP="00423CC6">
                          <w:pPr>
                            <w:pBdr>
                              <w:top w:val="single" w:sz="6" w:space="1" w:color="auto"/>
                              <w:left w:val="single" w:sz="6" w:space="1" w:color="auto"/>
                              <w:bottom w:val="single" w:sz="6" w:space="1" w:color="auto"/>
                              <w:right w:val="single" w:sz="6" w:space="1" w:color="auto"/>
                            </w:pBdr>
                            <w:jc w:val="center"/>
                            <w:rPr>
                              <w:sz w:val="10"/>
                            </w:rPr>
                          </w:pPr>
                        </w:p>
                        <w:p w:rsidR="00B32CD7" w:rsidRDefault="00B32CD7" w:rsidP="00423CC6">
                          <w:pPr>
                            <w:pBdr>
                              <w:top w:val="single" w:sz="6" w:space="1" w:color="auto"/>
                              <w:left w:val="single" w:sz="6" w:space="1" w:color="auto"/>
                              <w:bottom w:val="single" w:sz="6" w:space="1" w:color="auto"/>
                              <w:right w:val="single" w:sz="6" w:space="1" w:color="auto"/>
                            </w:pBdr>
                            <w:spacing w:before="240"/>
                            <w:jc w:val="center"/>
                            <w:rPr>
                              <w:rFonts w:cs="Arial"/>
                              <w:sz w:val="14"/>
                            </w:rPr>
                          </w:pPr>
                          <w:r>
                            <w:rPr>
                              <w:rFonts w:cs="Arial"/>
                              <w:sz w:val="14"/>
                            </w:rPr>
                            <w:t>ETIQUETA</w:t>
                          </w:r>
                        </w:p>
                      </w:txbxContent>
                    </v:textbox>
                  </v:rect>
                  <v:rect id="_x0000_s1057" style="position:absolute;top:2467;width:774;height:14326" stroked="f"/>
                  <v:rect id="_x0000_s1058" style="position:absolute;left:19226;top:2467;width:774;height:14573" stroked="f"/>
                  <v:rect id="_x0000_s1059" style="position:absolute;left:1169;width:17723;height:2385" stroked="f"/>
                  <v:rect id="_x0000_s1060" style="position:absolute;left:1169;top:17566;width:17723;height:2385" stroked="f"/>
                </v:group>
              </w:pict>
            </w:r>
          </w:p>
        </w:tc>
        <w:tc>
          <w:tcPr>
            <w:tcW w:w="4858" w:type="dxa"/>
            <w:gridSpan w:val="3"/>
          </w:tcPr>
          <w:p w:rsidR="00423CC6" w:rsidRDefault="00423CC6" w:rsidP="0057312B">
            <w:pPr>
              <w:ind w:left="113"/>
              <w:rPr>
                <w:b/>
                <w:sz w:val="14"/>
              </w:rPr>
            </w:pPr>
          </w:p>
          <w:p w:rsidR="00423CC6" w:rsidRDefault="00423CC6" w:rsidP="0057312B">
            <w:pPr>
              <w:ind w:left="113"/>
              <w:rPr>
                <w:b/>
                <w:sz w:val="14"/>
              </w:rPr>
            </w:pPr>
          </w:p>
          <w:p w:rsidR="00423CC6" w:rsidRDefault="00423CC6" w:rsidP="0057312B">
            <w:pPr>
              <w:ind w:left="113"/>
              <w:rPr>
                <w:b/>
                <w:sz w:val="14"/>
              </w:rPr>
            </w:pPr>
          </w:p>
          <w:p w:rsidR="00423CC6" w:rsidRDefault="00423CC6" w:rsidP="0057312B">
            <w:pPr>
              <w:pStyle w:val="Ttulo1"/>
            </w:pPr>
          </w:p>
        </w:tc>
      </w:tr>
      <w:tr w:rsidR="00423C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1021"/>
        </w:trPr>
        <w:tc>
          <w:tcPr>
            <w:tcW w:w="5521" w:type="dxa"/>
            <w:tcBorders>
              <w:bottom w:val="single" w:sz="12" w:space="0" w:color="auto"/>
            </w:tcBorders>
          </w:tcPr>
          <w:p w:rsidR="00423CC6" w:rsidRDefault="00423CC6" w:rsidP="0057312B">
            <w:pPr>
              <w:spacing w:before="60"/>
              <w:ind w:left="113"/>
              <w:rPr>
                <w:sz w:val="14"/>
              </w:rPr>
            </w:pPr>
            <w:r>
              <w:rPr>
                <w:sz w:val="14"/>
              </w:rPr>
              <w:t xml:space="preserve">Serviços </w:t>
            </w:r>
            <w:r w:rsidRPr="00746C7D">
              <w:rPr>
                <w:sz w:val="14"/>
              </w:rPr>
              <w:t>Solicita</w:t>
            </w:r>
            <w:r>
              <w:rPr>
                <w:sz w:val="14"/>
              </w:rPr>
              <w:t>d</w:t>
            </w:r>
            <w:r w:rsidRPr="00746C7D">
              <w:rPr>
                <w:sz w:val="14"/>
              </w:rPr>
              <w:t>o</w:t>
            </w:r>
            <w:r>
              <w:rPr>
                <w:sz w:val="14"/>
              </w:rPr>
              <w:t>s</w:t>
            </w:r>
            <w:r w:rsidRPr="00746C7D">
              <w:rPr>
                <w:sz w:val="14"/>
              </w:rPr>
              <w:t>:</w:t>
            </w:r>
          </w:p>
          <w:p w:rsidR="00423CC6" w:rsidRDefault="00423CC6" w:rsidP="0057312B">
            <w:pPr>
              <w:tabs>
                <w:tab w:val="left" w:pos="1276"/>
                <w:tab w:val="left" w:pos="2552"/>
              </w:tabs>
              <w:spacing w:before="40"/>
              <w:ind w:left="113"/>
              <w:rPr>
                <w:sz w:val="14"/>
              </w:rPr>
            </w:pPr>
            <w:r w:rsidRPr="00746C7D">
              <w:rPr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6C7D">
              <w:rPr>
                <w:sz w:val="18"/>
                <w:szCs w:val="18"/>
              </w:rPr>
              <w:instrText xml:space="preserve"> FORMCHECKBOX </w:instrText>
            </w:r>
            <w:r w:rsidRPr="00746C7D">
              <w:rPr>
                <w:sz w:val="18"/>
                <w:szCs w:val="18"/>
              </w:rPr>
            </w:r>
            <w:r w:rsidRPr="00746C7D">
              <w:rPr>
                <w:sz w:val="18"/>
                <w:szCs w:val="18"/>
              </w:rPr>
              <w:fldChar w:fldCharType="end"/>
            </w:r>
            <w:r w:rsidRPr="00746C7D">
              <w:rPr>
                <w:sz w:val="14"/>
              </w:rPr>
              <w:t xml:space="preserve"> Inscrição</w:t>
            </w:r>
          </w:p>
          <w:p w:rsidR="00423CC6" w:rsidRDefault="00423CC6" w:rsidP="0057312B">
            <w:pPr>
              <w:tabs>
                <w:tab w:val="left" w:pos="1276"/>
                <w:tab w:val="left" w:pos="2552"/>
              </w:tabs>
              <w:spacing w:before="40"/>
              <w:ind w:left="113"/>
              <w:rPr>
                <w:sz w:val="14"/>
              </w:rPr>
            </w:pPr>
            <w:r w:rsidRPr="00746C7D">
              <w:rPr>
                <w:sz w:val="18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6C7D">
              <w:rPr>
                <w:sz w:val="18"/>
                <w:szCs w:val="18"/>
              </w:rPr>
              <w:instrText xml:space="preserve"> FORMCHECKBOX </w:instrText>
            </w:r>
            <w:r w:rsidRPr="00746C7D">
              <w:rPr>
                <w:sz w:val="18"/>
                <w:szCs w:val="18"/>
              </w:rPr>
            </w:r>
            <w:r w:rsidRPr="00746C7D">
              <w:rPr>
                <w:sz w:val="18"/>
                <w:szCs w:val="18"/>
              </w:rPr>
              <w:fldChar w:fldCharType="end"/>
            </w:r>
            <w:r w:rsidRPr="00746C7D">
              <w:rPr>
                <w:sz w:val="14"/>
              </w:rPr>
              <w:t xml:space="preserve"> Renovação</w:t>
            </w:r>
          </w:p>
          <w:p w:rsidR="00423CC6" w:rsidRPr="00746C7D" w:rsidRDefault="00423CC6" w:rsidP="0057312B">
            <w:pPr>
              <w:tabs>
                <w:tab w:val="left" w:pos="1276"/>
                <w:tab w:val="left" w:pos="2552"/>
              </w:tabs>
              <w:spacing w:before="40"/>
              <w:ind w:left="113"/>
              <w:rPr>
                <w:sz w:val="14"/>
              </w:rPr>
            </w:pPr>
            <w:r w:rsidRPr="00746C7D">
              <w:rPr>
                <w:sz w:val="18"/>
                <w:szCs w:val="18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6C7D">
              <w:rPr>
                <w:sz w:val="18"/>
                <w:szCs w:val="18"/>
              </w:rPr>
              <w:instrText xml:space="preserve"> FORMCHECKBOX </w:instrText>
            </w:r>
            <w:r w:rsidRPr="00746C7D">
              <w:rPr>
                <w:sz w:val="18"/>
                <w:szCs w:val="18"/>
              </w:rPr>
            </w:r>
            <w:r w:rsidRPr="00746C7D">
              <w:rPr>
                <w:sz w:val="18"/>
                <w:szCs w:val="18"/>
              </w:rPr>
              <w:fldChar w:fldCharType="end"/>
            </w:r>
            <w:r w:rsidRPr="00746C7D">
              <w:rPr>
                <w:sz w:val="14"/>
              </w:rPr>
              <w:t xml:space="preserve"> Alteração de Dados</w:t>
            </w:r>
          </w:p>
        </w:tc>
        <w:tc>
          <w:tcPr>
            <w:tcW w:w="4858" w:type="dxa"/>
            <w:gridSpan w:val="3"/>
            <w:tcBorders>
              <w:bottom w:val="single" w:sz="12" w:space="0" w:color="auto"/>
            </w:tcBorders>
          </w:tcPr>
          <w:p w:rsidR="00423CC6" w:rsidRDefault="00423CC6" w:rsidP="0057312B">
            <w:pPr>
              <w:spacing w:before="60"/>
              <w:ind w:left="113"/>
              <w:rPr>
                <w:sz w:val="14"/>
              </w:rPr>
            </w:pPr>
          </w:p>
        </w:tc>
      </w:tr>
      <w:tr w:rsidR="00423C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85"/>
        </w:trPr>
        <w:tc>
          <w:tcPr>
            <w:tcW w:w="10379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050A50" w:rsidRDefault="00050A50" w:rsidP="0057312B">
            <w:pPr>
              <w:spacing w:before="60"/>
              <w:ind w:left="113"/>
              <w:rPr>
                <w:sz w:val="16"/>
              </w:rPr>
            </w:pPr>
            <w:r>
              <w:rPr>
                <w:noProof/>
                <w:sz w:val="16"/>
              </w:rPr>
              <w:pict>
                <v:rect id="_x0000_s1062" style="position:absolute;left:0;text-align:left;margin-left:-.55pt;margin-top:-4.8pt;width:41.25pt;height:8.5pt;z-index:251660288;mso-position-horizontal-relative:text;mso-position-vertical-relative:text" stroked="f" strokeweight="0">
                  <v:textbox style="mso-next-textbox:#_x0000_s1062" inset="0,0,0,0">
                    <w:txbxContent>
                      <w:p w:rsidR="00B32CD7" w:rsidRPr="00DF393F" w:rsidRDefault="00B32CD7" w:rsidP="00050A50">
                        <w:pPr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Declaração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050A50" w:rsidRDefault="00050A50" w:rsidP="0057312B">
            <w:pPr>
              <w:spacing w:before="60"/>
              <w:ind w:left="113"/>
              <w:rPr>
                <w:sz w:val="16"/>
              </w:rPr>
            </w:pPr>
          </w:p>
          <w:p w:rsidR="00423CC6" w:rsidRPr="00423CC6" w:rsidRDefault="00050A50" w:rsidP="00050A50">
            <w:pPr>
              <w:tabs>
                <w:tab w:val="left" w:pos="3111"/>
                <w:tab w:val="left" w:pos="9915"/>
              </w:tabs>
              <w:spacing w:before="60" w:line="480" w:lineRule="auto"/>
              <w:ind w:left="113" w:firstLine="1418"/>
              <w:rPr>
                <w:sz w:val="14"/>
                <w:szCs w:val="14"/>
              </w:rPr>
            </w:pPr>
            <w:r>
              <w:rPr>
                <w:sz w:val="16"/>
              </w:rPr>
              <w:t xml:space="preserve">Recebemos da Empresa </w:t>
            </w:r>
            <w:r w:rsidRPr="00050A50">
              <w:rPr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50A50">
              <w:rPr>
                <w:sz w:val="18"/>
                <w:szCs w:val="18"/>
                <w:u w:val="single"/>
              </w:rPr>
              <w:instrText xml:space="preserve"> FORMTEXT </w:instrText>
            </w:r>
            <w:r w:rsidRPr="00050A50">
              <w:rPr>
                <w:sz w:val="18"/>
                <w:szCs w:val="18"/>
                <w:u w:val="single"/>
              </w:rPr>
            </w:r>
            <w:r w:rsidRPr="00050A50">
              <w:rPr>
                <w:sz w:val="18"/>
                <w:szCs w:val="18"/>
                <w:u w:val="single"/>
              </w:rPr>
              <w:fldChar w:fldCharType="separate"/>
            </w:r>
            <w:r w:rsidRPr="00050A50">
              <w:rPr>
                <w:sz w:val="18"/>
                <w:szCs w:val="18"/>
                <w:u w:val="single"/>
              </w:rPr>
              <w:t> </w:t>
            </w:r>
            <w:r w:rsidRPr="00050A50">
              <w:rPr>
                <w:sz w:val="18"/>
                <w:szCs w:val="18"/>
                <w:u w:val="single"/>
              </w:rPr>
              <w:t> </w:t>
            </w:r>
            <w:r w:rsidRPr="00050A50">
              <w:rPr>
                <w:sz w:val="18"/>
                <w:szCs w:val="18"/>
                <w:u w:val="single"/>
              </w:rPr>
              <w:t> </w:t>
            </w:r>
            <w:r w:rsidRPr="00050A50">
              <w:rPr>
                <w:sz w:val="18"/>
                <w:szCs w:val="18"/>
                <w:u w:val="single"/>
              </w:rPr>
              <w:t> </w:t>
            </w:r>
            <w:r w:rsidRPr="00050A50">
              <w:rPr>
                <w:sz w:val="18"/>
                <w:szCs w:val="18"/>
                <w:u w:val="single"/>
              </w:rPr>
              <w:t> </w:t>
            </w:r>
            <w:r w:rsidRPr="00050A50">
              <w:rPr>
                <w:sz w:val="18"/>
                <w:szCs w:val="18"/>
                <w:u w:val="single"/>
              </w:rPr>
              <w:fldChar w:fldCharType="end"/>
            </w:r>
            <w:r w:rsidRPr="00050A50">
              <w:rPr>
                <w:sz w:val="16"/>
                <w:u w:val="single"/>
              </w:rPr>
              <w:tab/>
            </w:r>
            <w:r w:rsidRPr="00050A50">
              <w:rPr>
                <w:sz w:val="16"/>
              </w:rPr>
              <w:t xml:space="preserve">, </w:t>
            </w:r>
            <w:r>
              <w:rPr>
                <w:sz w:val="16"/>
              </w:rPr>
              <w:t xml:space="preserve">CNPJ nº </w:t>
            </w:r>
            <w:r w:rsidRPr="00050A50">
              <w:rPr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50A50">
              <w:rPr>
                <w:sz w:val="18"/>
                <w:szCs w:val="18"/>
                <w:u w:val="single"/>
              </w:rPr>
              <w:instrText xml:space="preserve"> FORMTEXT </w:instrText>
            </w:r>
            <w:r w:rsidRPr="00050A50">
              <w:rPr>
                <w:sz w:val="18"/>
                <w:szCs w:val="18"/>
                <w:u w:val="single"/>
              </w:rPr>
            </w:r>
            <w:r w:rsidRPr="00050A50">
              <w:rPr>
                <w:sz w:val="18"/>
                <w:szCs w:val="18"/>
                <w:u w:val="single"/>
              </w:rPr>
              <w:fldChar w:fldCharType="separate"/>
            </w:r>
            <w:r w:rsidRPr="00050A50">
              <w:rPr>
                <w:sz w:val="18"/>
                <w:szCs w:val="18"/>
                <w:u w:val="single"/>
              </w:rPr>
              <w:t> </w:t>
            </w:r>
            <w:r w:rsidRPr="00050A50">
              <w:rPr>
                <w:sz w:val="18"/>
                <w:szCs w:val="18"/>
                <w:u w:val="single"/>
              </w:rPr>
              <w:t> </w:t>
            </w:r>
            <w:r w:rsidRPr="00050A50">
              <w:rPr>
                <w:sz w:val="18"/>
                <w:szCs w:val="18"/>
                <w:u w:val="single"/>
              </w:rPr>
              <w:t> </w:t>
            </w:r>
            <w:r w:rsidRPr="00050A50">
              <w:rPr>
                <w:sz w:val="18"/>
                <w:szCs w:val="18"/>
                <w:u w:val="single"/>
              </w:rPr>
              <w:t> </w:t>
            </w:r>
            <w:r w:rsidRPr="00050A50">
              <w:rPr>
                <w:sz w:val="18"/>
                <w:szCs w:val="18"/>
                <w:u w:val="single"/>
              </w:rPr>
              <w:t> </w:t>
            </w:r>
            <w:r w:rsidRPr="00050A50">
              <w:rPr>
                <w:sz w:val="18"/>
                <w:szCs w:val="18"/>
                <w:u w:val="single"/>
              </w:rPr>
              <w:fldChar w:fldCharType="end"/>
            </w:r>
            <w:r>
              <w:rPr>
                <w:sz w:val="18"/>
                <w:szCs w:val="18"/>
                <w:u w:val="single"/>
              </w:rPr>
              <w:tab/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6"/>
              </w:rPr>
              <w:t>a documentação com vistas ao REGISTRO CADASTRAL para a Administração Pública do Poder Executivo Estadual.</w:t>
            </w:r>
          </w:p>
        </w:tc>
      </w:tr>
      <w:tr w:rsidR="00423C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11"/>
        </w:trPr>
        <w:tc>
          <w:tcPr>
            <w:tcW w:w="10379" w:type="dxa"/>
            <w:gridSpan w:val="4"/>
            <w:tcBorders>
              <w:top w:val="single" w:sz="12" w:space="0" w:color="auto"/>
              <w:bottom w:val="single" w:sz="6" w:space="0" w:color="auto"/>
            </w:tcBorders>
          </w:tcPr>
          <w:p w:rsidR="00050A50" w:rsidRDefault="00050A50" w:rsidP="00423CC6">
            <w:pPr>
              <w:spacing w:before="60"/>
              <w:ind w:left="276" w:hanging="163"/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pict>
                <v:rect id="_x0000_s1063" style="position:absolute;left:0;text-align:left;margin-left:-.55pt;margin-top:-4.8pt;width:82.6pt;height:8.5pt;z-index:251661312;mso-position-horizontal-relative:text;mso-position-vertical-relative:text" stroked="f" strokeweight="0">
                  <v:textbox style="mso-next-textbox:#_x0000_s1063" inset="0,0,0,0">
                    <w:txbxContent>
                      <w:p w:rsidR="00B32CD7" w:rsidRPr="00DF393F" w:rsidRDefault="00B32CD7" w:rsidP="00050A50">
                        <w:pPr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Informações Adicionais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423CC6" w:rsidRPr="00423CC6" w:rsidRDefault="00050A50" w:rsidP="00423CC6">
            <w:pPr>
              <w:spacing w:before="60"/>
              <w:ind w:left="276" w:hanging="16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ab/>
            </w:r>
            <w:r w:rsidR="00423CC6" w:rsidRPr="00423CC6">
              <w:rPr>
                <w:sz w:val="14"/>
                <w:szCs w:val="14"/>
              </w:rPr>
              <w:t>Este protocolo não habilita interessados para participação em licitações promovidas pela Administração Pública Estadual;</w:t>
            </w:r>
          </w:p>
          <w:p w:rsidR="00423CC6" w:rsidRPr="00423CC6" w:rsidRDefault="00423CC6" w:rsidP="00423CC6">
            <w:pPr>
              <w:spacing w:before="60"/>
              <w:ind w:left="276" w:hanging="163"/>
              <w:rPr>
                <w:sz w:val="14"/>
                <w:szCs w:val="14"/>
              </w:rPr>
            </w:pPr>
            <w:r w:rsidRPr="00423CC6">
              <w:rPr>
                <w:sz w:val="14"/>
                <w:szCs w:val="14"/>
              </w:rPr>
              <w:t>-</w:t>
            </w:r>
            <w:r w:rsidRPr="00423CC6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>O</w:t>
            </w:r>
            <w:r w:rsidRPr="00423CC6">
              <w:rPr>
                <w:sz w:val="14"/>
                <w:szCs w:val="14"/>
              </w:rPr>
              <w:t xml:space="preserve"> prazo máximo para atendimento das solicitações é de </w:t>
            </w:r>
            <w:r w:rsidR="00206AC8">
              <w:rPr>
                <w:sz w:val="14"/>
                <w:szCs w:val="14"/>
              </w:rPr>
              <w:t>05 (cinco) dias</w:t>
            </w:r>
            <w:r w:rsidRPr="00423CC6">
              <w:rPr>
                <w:sz w:val="14"/>
                <w:szCs w:val="14"/>
              </w:rPr>
              <w:t>;</w:t>
            </w:r>
          </w:p>
          <w:p w:rsidR="00423CC6" w:rsidRPr="00423CC6" w:rsidRDefault="00423CC6" w:rsidP="00423CC6">
            <w:pPr>
              <w:spacing w:before="60"/>
              <w:ind w:left="276" w:hanging="163"/>
              <w:rPr>
                <w:sz w:val="14"/>
                <w:szCs w:val="14"/>
              </w:rPr>
            </w:pPr>
            <w:r w:rsidRPr="00423CC6">
              <w:rPr>
                <w:sz w:val="14"/>
                <w:szCs w:val="14"/>
              </w:rPr>
              <w:t>-</w:t>
            </w:r>
            <w:r w:rsidRPr="00423CC6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>A</w:t>
            </w:r>
            <w:r w:rsidRPr="00423CC6">
              <w:rPr>
                <w:sz w:val="14"/>
                <w:szCs w:val="14"/>
              </w:rPr>
              <w:t>s horas serão contabilizadas em dias úteis, condicionadas à regularidade da documentação, caso não haja necessidade de diligência;</w:t>
            </w:r>
          </w:p>
          <w:p w:rsidR="00423CC6" w:rsidRDefault="00423CC6" w:rsidP="00423CC6">
            <w:pPr>
              <w:spacing w:before="60"/>
              <w:ind w:left="276" w:hanging="163"/>
              <w:rPr>
                <w:sz w:val="14"/>
                <w:szCs w:val="14"/>
              </w:rPr>
            </w:pPr>
            <w:r w:rsidRPr="00423CC6">
              <w:rPr>
                <w:sz w:val="14"/>
                <w:szCs w:val="14"/>
              </w:rPr>
              <w:t>-</w:t>
            </w:r>
            <w:r w:rsidRPr="00423CC6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>A</w:t>
            </w:r>
            <w:r w:rsidRPr="00423CC6">
              <w:rPr>
                <w:sz w:val="14"/>
                <w:szCs w:val="14"/>
              </w:rPr>
              <w:t>pós análise, caso os documentos necessitem ser devolvidos, os mesmos serão encaminhados ao posto de atendimento de origem</w:t>
            </w:r>
            <w:r>
              <w:rPr>
                <w:sz w:val="14"/>
                <w:szCs w:val="14"/>
              </w:rPr>
              <w:t>;</w:t>
            </w:r>
          </w:p>
          <w:p w:rsidR="00423CC6" w:rsidRDefault="00423CC6" w:rsidP="00423CC6">
            <w:pPr>
              <w:spacing w:before="60"/>
              <w:ind w:left="276" w:hanging="16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ab/>
              <w:t xml:space="preserve">O serviço de inscrição poderá ser verificado diretamente do site </w:t>
            </w:r>
            <w:r w:rsidRPr="00423CC6">
              <w:rPr>
                <w:sz w:val="14"/>
                <w:szCs w:val="14"/>
                <w:u w:val="single"/>
              </w:rPr>
              <w:t>www.comprasnet.ba.gov.br</w:t>
            </w:r>
            <w:r>
              <w:rPr>
                <w:sz w:val="14"/>
                <w:szCs w:val="14"/>
              </w:rPr>
              <w:t>, na opção “Imprimir Certificado de Registro” (na parte superior), in</w:t>
            </w:r>
            <w:r w:rsidR="005D33E3">
              <w:rPr>
                <w:sz w:val="14"/>
                <w:szCs w:val="14"/>
              </w:rPr>
              <w:t>formando o CNPJ/CPF e clicar OK;</w:t>
            </w:r>
          </w:p>
          <w:p w:rsidR="00423CC6" w:rsidRPr="00423CC6" w:rsidRDefault="00423CC6" w:rsidP="00423CC6">
            <w:pPr>
              <w:spacing w:before="60"/>
              <w:ind w:left="276" w:hanging="16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ab/>
              <w:t xml:space="preserve">Fornecedores inscritos no Cadastro Unificado de Fornecedores - CAF, possuem acesso a documentação relativa ao seu cadastro através do portal </w:t>
            </w:r>
            <w:r w:rsidRPr="00423CC6">
              <w:rPr>
                <w:sz w:val="14"/>
                <w:szCs w:val="14"/>
                <w:u w:val="single"/>
              </w:rPr>
              <w:t>www.comprasnet.ba.gov.br</w:t>
            </w:r>
            <w:r w:rsidRPr="00423CC6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no módulo “fornecedor”, na opção “Acesse o seu Cadastro”</w:t>
            </w:r>
            <w:r w:rsidR="005D33E3">
              <w:rPr>
                <w:sz w:val="14"/>
                <w:szCs w:val="14"/>
              </w:rPr>
              <w:t>. A senha de acesso poderá ser solicitada através do mesmo site na opção “Fale Conosco” ou em um dos postos do Serviço de Atendimento ao Fornecedor - SAF.</w:t>
            </w:r>
          </w:p>
        </w:tc>
      </w:tr>
      <w:tr w:rsidR="00423C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9"/>
        </w:trPr>
        <w:tc>
          <w:tcPr>
            <w:tcW w:w="736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C6" w:rsidRPr="00423CC6" w:rsidRDefault="00423CC6" w:rsidP="0057312B">
            <w:pPr>
              <w:spacing w:before="60"/>
              <w:ind w:lef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Local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CC6" w:rsidRDefault="00423CC6" w:rsidP="0057312B">
            <w:pPr>
              <w:spacing w:before="60"/>
              <w:ind w:lef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</w:t>
            </w:r>
          </w:p>
          <w:p w:rsidR="00423CC6" w:rsidRPr="00423CC6" w:rsidRDefault="00423CC6" w:rsidP="0057312B">
            <w:pPr>
              <w:spacing w:before="60"/>
              <w:ind w:left="113"/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 w:rsidRPr="00746C7D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Pr="00DF393F">
              <w:rPr>
                <w:sz w:val="24"/>
                <w:szCs w:val="24"/>
              </w:rPr>
              <w:t>/</w:t>
            </w:r>
            <w:r>
              <w:rPr>
                <w:sz w:val="14"/>
              </w:rPr>
              <w:t xml:space="preserve"> </w:t>
            </w: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 w:rsidRPr="00746C7D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Pr="00DF393F">
              <w:rPr>
                <w:sz w:val="24"/>
                <w:szCs w:val="24"/>
              </w:rPr>
              <w:t>/</w:t>
            </w:r>
            <w:r>
              <w:rPr>
                <w:sz w:val="14"/>
              </w:rPr>
              <w:t xml:space="preserve"> </w:t>
            </w: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 w:rsidRPr="00746C7D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3CC6" w:rsidRDefault="00423CC6" w:rsidP="0057312B">
            <w:pPr>
              <w:spacing w:before="60"/>
              <w:ind w:lef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Hora</w:t>
            </w:r>
          </w:p>
          <w:p w:rsidR="00423CC6" w:rsidRPr="00423CC6" w:rsidRDefault="00423CC6" w:rsidP="0057312B">
            <w:pPr>
              <w:spacing w:before="60"/>
              <w:ind w:left="113"/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 w:rsidRPr="00746C7D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Pr="00423CC6">
              <w:rPr>
                <w:sz w:val="24"/>
                <w:szCs w:val="24"/>
              </w:rPr>
              <w:t>:</w:t>
            </w:r>
            <w:r>
              <w:rPr>
                <w:sz w:val="14"/>
              </w:rPr>
              <w:t xml:space="preserve"> </w:t>
            </w: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 w:rsidRPr="00746C7D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423C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9"/>
        </w:trPr>
        <w:tc>
          <w:tcPr>
            <w:tcW w:w="10379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23CC6" w:rsidRPr="00423CC6" w:rsidRDefault="00423CC6" w:rsidP="0057312B">
            <w:pPr>
              <w:spacing w:before="60"/>
              <w:ind w:left="113"/>
              <w:rPr>
                <w:sz w:val="14"/>
                <w:szCs w:val="14"/>
              </w:rPr>
            </w:pPr>
            <w:r w:rsidRPr="00423CC6">
              <w:rPr>
                <w:sz w:val="14"/>
                <w:szCs w:val="14"/>
              </w:rPr>
              <w:t>Assinatura do Responsável pelo Atendimento</w:t>
            </w:r>
          </w:p>
        </w:tc>
      </w:tr>
    </w:tbl>
    <w:p w:rsidR="001929A4" w:rsidRDefault="00423CC6" w:rsidP="00423CC6">
      <w:pPr>
        <w:spacing w:before="60"/>
        <w:jc w:val="right"/>
        <w:rPr>
          <w:sz w:val="10"/>
        </w:rPr>
      </w:pPr>
      <w:r>
        <w:rPr>
          <w:sz w:val="10"/>
        </w:rPr>
        <w:t xml:space="preserve">Folha </w:t>
      </w:r>
      <w:r w:rsidRPr="0007235E">
        <w:rPr>
          <w:sz w:val="10"/>
        </w:rPr>
        <w:fldChar w:fldCharType="begin"/>
      </w:r>
      <w:r w:rsidRPr="0007235E">
        <w:rPr>
          <w:sz w:val="10"/>
        </w:rPr>
        <w:instrText xml:space="preserve"> PAGE </w:instrText>
      </w:r>
      <w:r w:rsidRPr="0007235E">
        <w:rPr>
          <w:sz w:val="10"/>
        </w:rPr>
        <w:fldChar w:fldCharType="separate"/>
      </w:r>
      <w:r w:rsidR="00CF5075">
        <w:rPr>
          <w:noProof/>
          <w:sz w:val="10"/>
        </w:rPr>
        <w:t>4</w:t>
      </w:r>
      <w:r w:rsidRPr="0007235E">
        <w:rPr>
          <w:sz w:val="10"/>
        </w:rPr>
        <w:fldChar w:fldCharType="end"/>
      </w:r>
      <w:r w:rsidRPr="0007235E">
        <w:rPr>
          <w:sz w:val="10"/>
        </w:rPr>
        <w:t>/</w:t>
      </w:r>
      <w:r w:rsidRPr="0007235E">
        <w:rPr>
          <w:sz w:val="10"/>
        </w:rPr>
        <w:fldChar w:fldCharType="begin"/>
      </w:r>
      <w:r w:rsidRPr="0007235E">
        <w:rPr>
          <w:sz w:val="10"/>
        </w:rPr>
        <w:instrText xml:space="preserve"> NUMPAGES </w:instrText>
      </w:r>
      <w:r w:rsidRPr="0007235E">
        <w:rPr>
          <w:sz w:val="10"/>
        </w:rPr>
        <w:fldChar w:fldCharType="separate"/>
      </w:r>
      <w:r w:rsidR="00A03BA0">
        <w:rPr>
          <w:noProof/>
          <w:sz w:val="10"/>
        </w:rPr>
        <w:t>3</w:t>
      </w:r>
      <w:r w:rsidRPr="0007235E">
        <w:rPr>
          <w:sz w:val="10"/>
        </w:rPr>
        <w:fldChar w:fldCharType="end"/>
      </w:r>
    </w:p>
    <w:sectPr w:rsidR="001929A4" w:rsidSect="00050A50">
      <w:pgSz w:w="11907" w:h="16840" w:code="9"/>
      <w:pgMar w:top="397" w:right="397" w:bottom="397" w:left="1134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BA0" w:rsidRDefault="00A03BA0">
      <w:r>
        <w:separator/>
      </w:r>
    </w:p>
  </w:endnote>
  <w:endnote w:type="continuationSeparator" w:id="1">
    <w:p w:rsidR="00A03BA0" w:rsidRDefault="00A03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BA0" w:rsidRDefault="00A03BA0">
      <w:r>
        <w:separator/>
      </w:r>
    </w:p>
  </w:footnote>
  <w:footnote w:type="continuationSeparator" w:id="1">
    <w:p w:rsidR="00A03BA0" w:rsidRDefault="00A03B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537CD"/>
    <w:multiLevelType w:val="multilevel"/>
    <w:tmpl w:val="CB96B8E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1">
    <w:nsid w:val="770C6887"/>
    <w:multiLevelType w:val="multilevel"/>
    <w:tmpl w:val="AAECBFC4"/>
    <w:lvl w:ilvl="0">
      <w:start w:val="1"/>
      <w:numFmt w:val="decimal"/>
      <w:lvlText w:val="%1.0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93"/>
        </w:tabs>
        <w:ind w:left="11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13"/>
        </w:tabs>
        <w:ind w:left="1913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93"/>
        </w:tabs>
        <w:ind w:left="299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713"/>
        </w:tabs>
        <w:ind w:left="3713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33"/>
        </w:tabs>
        <w:ind w:left="4433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13"/>
        </w:tabs>
        <w:ind w:left="5513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33"/>
        </w:tabs>
        <w:ind w:left="6233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53"/>
        </w:tabs>
        <w:ind w:left="6953" w:hanging="1080"/>
      </w:pPr>
      <w:rPr>
        <w:rFonts w:hint="default"/>
      </w:rPr>
    </w:lvl>
  </w:abstractNum>
  <w:abstractNum w:abstractNumId="2">
    <w:nsid w:val="7F680D44"/>
    <w:multiLevelType w:val="hybridMultilevel"/>
    <w:tmpl w:val="42E4977E"/>
    <w:lvl w:ilvl="0" w:tplc="AB30F566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pt-BR" w:vendorID="1" w:dllVersion="513" w:checkStyle="0"/>
  <w:attachedTemplate r:id="rId1"/>
  <w:stylePaneFormatFilter w:val="3F01"/>
  <w:documentProtection w:edit="forms" w:enforcement="1" w:cryptProviderType="rsaFull" w:cryptAlgorithmClass="hash" w:cryptAlgorithmType="typeAny" w:cryptAlgorithmSid="4" w:cryptSpinCount="50000" w:hash="k06O2rCsZ+7NFNngfgbXgtevh4o=" w:salt="TcKLuW/la/yZBLfEPrdVFw==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 w:val="00050A50"/>
    <w:rsid w:val="0007235E"/>
    <w:rsid w:val="000E175F"/>
    <w:rsid w:val="000E4116"/>
    <w:rsid w:val="00124717"/>
    <w:rsid w:val="00180CF5"/>
    <w:rsid w:val="001929A4"/>
    <w:rsid w:val="001D27F8"/>
    <w:rsid w:val="00206AC8"/>
    <w:rsid w:val="002A24D8"/>
    <w:rsid w:val="002E7F50"/>
    <w:rsid w:val="002F45A9"/>
    <w:rsid w:val="002F4621"/>
    <w:rsid w:val="003303C8"/>
    <w:rsid w:val="00423CC6"/>
    <w:rsid w:val="004B1F8D"/>
    <w:rsid w:val="0050225F"/>
    <w:rsid w:val="0057312B"/>
    <w:rsid w:val="005D33E3"/>
    <w:rsid w:val="00720258"/>
    <w:rsid w:val="00741AF1"/>
    <w:rsid w:val="00746C7D"/>
    <w:rsid w:val="00780A32"/>
    <w:rsid w:val="00863E2B"/>
    <w:rsid w:val="009A0302"/>
    <w:rsid w:val="00A03BA0"/>
    <w:rsid w:val="00B32CD7"/>
    <w:rsid w:val="00B61B8E"/>
    <w:rsid w:val="00B83F8F"/>
    <w:rsid w:val="00BE587F"/>
    <w:rsid w:val="00C61D57"/>
    <w:rsid w:val="00C81DB4"/>
    <w:rsid w:val="00CF5075"/>
    <w:rsid w:val="00D8128D"/>
    <w:rsid w:val="00DF393F"/>
    <w:rsid w:val="00EB0AEF"/>
    <w:rsid w:val="00ED10D0"/>
    <w:rsid w:val="00F35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</w:rPr>
  </w:style>
  <w:style w:type="paragraph" w:styleId="Ttulo1">
    <w:name w:val="heading 1"/>
    <w:basedOn w:val="Normal"/>
    <w:next w:val="Normal"/>
    <w:qFormat/>
    <w:pPr>
      <w:keepNext/>
      <w:ind w:left="113"/>
      <w:outlineLvl w:val="0"/>
    </w:pPr>
    <w:rPr>
      <w:b/>
      <w:sz w:val="1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Rodap">
    <w:name w:val="footer"/>
    <w:basedOn w:val="Normal"/>
    <w:rsid w:val="00C81DB4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C81DB4"/>
  </w:style>
  <w:style w:type="character" w:styleId="Hyperlink">
    <w:name w:val="Hyperlink"/>
    <w:basedOn w:val="Fontepargpadro"/>
    <w:rsid w:val="00423C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cera.silva\Downloads\comprasnet%20-%20solicitacao%20cadastral%20(em%20an&#225;lise)%2003.09.2018-v1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F650DB-E6AE-4FEC-920A-C613D6CEF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comprasnet - solicitacao cadastral (em análise) 03.09.2018-v1 (1)</Template>
  <TotalTime>1</TotalTime>
  <Pages>4</Pages>
  <Words>1668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	</vt:lpstr>
    </vt:vector>
  </TitlesOfParts>
  <Company>SAEB</Company>
  <LinksUpToDate>false</LinksUpToDate>
  <CharactersWithSpaces>10660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cicera.silva</dc:creator>
  <cp:lastModifiedBy>cicera.silva</cp:lastModifiedBy>
  <cp:revision>1</cp:revision>
  <cp:lastPrinted>2013-12-20T17:48:00Z</cp:lastPrinted>
  <dcterms:created xsi:type="dcterms:W3CDTF">2018-09-04T13:02:00Z</dcterms:created>
  <dcterms:modified xsi:type="dcterms:W3CDTF">2018-09-04T13:03:00Z</dcterms:modified>
</cp:coreProperties>
</file>